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54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760"/>
        <w:gridCol w:w="360"/>
        <w:gridCol w:w="10080"/>
      </w:tblGrid>
      <w:tr w:rsidR="007C22D1" w:rsidRPr="00653274" w:rsidTr="00E569E1">
        <w:tc>
          <w:tcPr>
            <w:tcW w:w="5760" w:type="dxa"/>
            <w:vAlign w:val="bottom"/>
          </w:tcPr>
          <w:p w:rsidR="007C22D1" w:rsidRPr="00776B0B" w:rsidRDefault="00267E3C" w:rsidP="007C22D1">
            <w:pPr>
              <w:pStyle w:val="Title"/>
              <w:ind w:right="-1110"/>
              <w:rPr>
                <w:rFonts w:ascii="Times New Roman" w:hAnsi="Times New Roman" w:cs="Times New Roman"/>
                <w:sz w:val="60"/>
                <w:szCs w:val="60"/>
              </w:rPr>
            </w:pPr>
            <w:sdt>
              <w:sdtPr>
                <w:rPr>
                  <w:rFonts w:ascii="Times New Roman" w:hAnsi="Times New Roman" w:cs="Times New Roman"/>
                  <w:sz w:val="60"/>
                  <w:szCs w:val="60"/>
                </w:rPr>
                <w:alias w:val="Enter first name:"/>
                <w:tag w:val="Enter first name:"/>
                <w:id w:val="1306818671"/>
                <w:placeholder>
                  <w:docPart w:val="5B58F74709A640D7B662BC02B1AB9F3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A509D8" w:rsidRPr="00776B0B">
                  <w:rPr>
                    <w:rFonts w:ascii="Times New Roman" w:hAnsi="Times New Roman" w:cs="Times New Roman"/>
                    <w:sz w:val="60"/>
                    <w:szCs w:val="60"/>
                  </w:rPr>
                  <w:t>Devesh</w:t>
                </w:r>
              </w:sdtContent>
            </w:sdt>
            <w:r w:rsidR="007C22D1" w:rsidRPr="00776B0B">
              <w:rPr>
                <w:rFonts w:ascii="Times New Roman" w:hAnsi="Times New Roman" w:cs="Times New Roman"/>
                <w:sz w:val="60"/>
                <w:szCs w:val="6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60"/>
                  <w:szCs w:val="60"/>
                </w:rPr>
                <w:alias w:val="Enter last name:"/>
                <w:tag w:val="Enter last name:"/>
                <w:id w:val="-1656595288"/>
                <w:placeholder>
                  <w:docPart w:val="F6850C18E2754F99A1914AADF1F6F1F7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A509D8" w:rsidRPr="00776B0B">
                  <w:rPr>
                    <w:rFonts w:ascii="Times New Roman" w:hAnsi="Times New Roman" w:cs="Times New Roman"/>
                    <w:sz w:val="60"/>
                    <w:szCs w:val="60"/>
                  </w:rPr>
                  <w:t>Upadhyay</w:t>
                </w:r>
              </w:sdtContent>
            </w:sdt>
          </w:p>
        </w:tc>
        <w:tc>
          <w:tcPr>
            <w:tcW w:w="360" w:type="dxa"/>
          </w:tcPr>
          <w:p w:rsidR="007C22D1" w:rsidRPr="00653274" w:rsidRDefault="007C22D1" w:rsidP="007C22D1">
            <w:pPr>
              <w:pStyle w:val="Icons"/>
              <w:jc w:val="both"/>
              <w:rPr>
                <w:rFonts w:ascii="Times New Roman" w:hAnsi="Times New Roman" w:cs="Times New Roman"/>
              </w:rPr>
            </w:pPr>
            <w:r w:rsidRPr="0065327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1B2844AA" wp14:editId="72DEFD8E">
                      <wp:extent cx="137160" cy="91440"/>
                      <wp:effectExtent l="0" t="0" r="0" b="3810"/>
                      <wp:docPr id="11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2FEA4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M/Wg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AZnwM/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C22D1" w:rsidRDefault="007C22D1" w:rsidP="007C22D1">
            <w:pPr>
              <w:pStyle w:val="Icons"/>
              <w:jc w:val="both"/>
              <w:rPr>
                <w:rFonts w:ascii="Times New Roman" w:hAnsi="Times New Roman" w:cs="Times New Roman"/>
              </w:rPr>
            </w:pPr>
            <w:r w:rsidRPr="0065327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6FB21B95" wp14:editId="1ED90BA8">
                      <wp:extent cx="109728" cy="109728"/>
                      <wp:effectExtent l="0" t="0" r="5080" b="5080"/>
                      <wp:docPr id="12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1EF6EA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+9r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E569E1" w:rsidRPr="00653274" w:rsidRDefault="00E569E1" w:rsidP="007C22D1">
            <w:pPr>
              <w:pStyle w:val="Icons"/>
              <w:jc w:val="both"/>
              <w:rPr>
                <w:rFonts w:ascii="Times New Roman" w:hAnsi="Times New Roman" w:cs="Times New Roman"/>
              </w:rPr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C0275A1" wp14:editId="156791CF">
                      <wp:extent cx="109728" cy="109728"/>
                      <wp:effectExtent l="0" t="0" r="5080" b="5080"/>
                      <wp:docPr id="9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A675C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uzqzwwAABA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080" w:type="dxa"/>
          </w:tcPr>
          <w:p w:rsidR="007C22D1" w:rsidRPr="00653274" w:rsidRDefault="00267E3C" w:rsidP="007C22D1">
            <w:pPr>
              <w:pStyle w:val="Icons"/>
              <w:jc w:val="left"/>
              <w:rPr>
                <w:rFonts w:ascii="Times New Roman" w:hAnsi="Times New Roman" w:cs="Times New Roman"/>
              </w:rPr>
            </w:pPr>
            <w:hyperlink r:id="rId9" w:history="1">
              <w:r w:rsidR="007C22D1" w:rsidRPr="00653274">
                <w:rPr>
                  <w:rStyle w:val="Hyperlink"/>
                  <w:rFonts w:ascii="Times New Roman" w:hAnsi="Times New Roman" w:cs="Times New Roman"/>
                </w:rPr>
                <w:t>upadhyay.dev48@gmail.com</w:t>
              </w:r>
            </w:hyperlink>
          </w:p>
          <w:p w:rsidR="00E569E1" w:rsidRDefault="007C22D1" w:rsidP="007C22D1">
            <w:pPr>
              <w:pStyle w:val="Icons"/>
              <w:jc w:val="left"/>
              <w:rPr>
                <w:rFonts w:ascii="Times New Roman" w:hAnsi="Times New Roman" w:cs="Times New Roman"/>
              </w:rPr>
            </w:pPr>
            <w:r w:rsidRPr="00653274">
              <w:rPr>
                <w:rFonts w:ascii="Times New Roman" w:hAnsi="Times New Roman" w:cs="Times New Roman"/>
              </w:rPr>
              <w:t>+91 8269524409</w:t>
            </w:r>
          </w:p>
          <w:p w:rsidR="00E569E1" w:rsidRPr="00653274" w:rsidRDefault="00267E3C" w:rsidP="007C22D1">
            <w:pPr>
              <w:pStyle w:val="Icons"/>
              <w:jc w:val="left"/>
              <w:rPr>
                <w:rFonts w:ascii="Times New Roman" w:hAnsi="Times New Roman" w:cs="Times New Roman"/>
              </w:rPr>
            </w:pPr>
            <w:hyperlink r:id="rId10" w:history="1">
              <w:r w:rsidR="00E569E1" w:rsidRPr="0060327C">
                <w:rPr>
                  <w:rStyle w:val="Hyperlink"/>
                  <w:rFonts w:ascii="Times New Roman" w:hAnsi="Times New Roman" w:cs="Times New Roman"/>
                </w:rPr>
                <w:t>www.linkedin.com/in/devesh-upadhyay-3a8013128</w:t>
              </w:r>
            </w:hyperlink>
          </w:p>
        </w:tc>
      </w:tr>
    </w:tbl>
    <w:p w:rsidR="00C43D65" w:rsidRDefault="00664389" w:rsidP="00664389">
      <w:pPr>
        <w:pStyle w:val="ListBullet"/>
        <w:numPr>
          <w:ilvl w:val="0"/>
          <w:numId w:val="4"/>
        </w:numPr>
        <w:ind w:left="270" w:hanging="270"/>
        <w:rPr>
          <w:rFonts w:ascii="Times New Roman" w:hAnsi="Times New Roman" w:cs="Times New Roman"/>
        </w:rPr>
      </w:pPr>
      <w:r w:rsidRPr="00653274">
        <w:rPr>
          <w:rFonts w:ascii="Times New Roman" w:hAnsi="Times New Roman" w:cs="Times New Roman"/>
        </w:rPr>
        <w:t>To work in a challenging atmosphere by exhibiting my skills with utmost sincerity and dedicated smart work for the growth of your esteemed organization along with mine.</w:t>
      </w:r>
    </w:p>
    <w:p w:rsidR="000347DD" w:rsidRPr="00653274" w:rsidRDefault="000347DD" w:rsidP="000347DD">
      <w:pPr>
        <w:pStyle w:val="ListBullet"/>
        <w:numPr>
          <w:ilvl w:val="0"/>
          <w:numId w:val="0"/>
        </w:numPr>
        <w:rPr>
          <w:rFonts w:ascii="Times New Roman" w:hAnsi="Times New Roman" w:cs="Times New Roman"/>
        </w:rPr>
      </w:pPr>
    </w:p>
    <w:p w:rsidR="000748EC" w:rsidRDefault="000748EC" w:rsidP="00664389">
      <w:pPr>
        <w:pStyle w:val="Heading1"/>
        <w:ind w:left="180" w:hanging="180"/>
        <w:rPr>
          <w:rFonts w:ascii="Times New Roman" w:hAnsi="Times New Roman" w:cs="Times New Roman"/>
        </w:rPr>
      </w:pPr>
    </w:p>
    <w:p w:rsidR="00832A1A" w:rsidRDefault="00832A1A" w:rsidP="00664389">
      <w:pPr>
        <w:pStyle w:val="Heading1"/>
        <w:ind w:left="180" w:hanging="180"/>
        <w:rPr>
          <w:rFonts w:ascii="Times New Roman" w:hAnsi="Times New Roman" w:cs="Times New Roman"/>
        </w:rPr>
      </w:pPr>
    </w:p>
    <w:p w:rsidR="00AD13CB" w:rsidRPr="00653274" w:rsidRDefault="00267E3C" w:rsidP="00664389">
      <w:pPr>
        <w:pStyle w:val="Heading1"/>
        <w:ind w:left="180" w:hanging="18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kills:"/>
          <w:tag w:val="Skills:"/>
          <w:id w:val="-891506033"/>
          <w:placeholder>
            <w:docPart w:val="42B178838ABC446B8F9BC079476EE01D"/>
          </w:placeholder>
          <w:temporary/>
          <w:showingPlcHdr/>
          <w15:appearance w15:val="hidden"/>
        </w:sdtPr>
        <w:sdtEndPr/>
        <w:sdtContent>
          <w:r w:rsidR="004937AE" w:rsidRPr="00653274">
            <w:rPr>
              <w:rFonts w:ascii="Times New Roman" w:hAnsi="Times New Roman" w:cs="Times New Roman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653274" w:rsidTr="00BB4A19">
        <w:trPr>
          <w:trHeight w:val="1208"/>
        </w:trPr>
        <w:tc>
          <w:tcPr>
            <w:tcW w:w="4680" w:type="dxa"/>
          </w:tcPr>
          <w:p w:rsidR="007A077F" w:rsidRPr="007A077F" w:rsidRDefault="007A077F" w:rsidP="007A077F">
            <w:pPr>
              <w:pStyle w:val="ListBullet"/>
              <w:rPr>
                <w:rFonts w:ascii="Times New Roman" w:hAnsi="Times New Roman" w:cs="Times New Roman"/>
                <w:color w:val="000000"/>
              </w:rPr>
            </w:pPr>
            <w:r w:rsidRPr="007A077F">
              <w:rPr>
                <w:rFonts w:ascii="Times New Roman" w:hAnsi="Times New Roman" w:cs="Times New Roman"/>
                <w:color w:val="000000"/>
              </w:rPr>
              <w:t>Java, JavaScript, Spring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7A077F">
              <w:rPr>
                <w:rFonts w:ascii="Times New Roman" w:hAnsi="Times New Roman" w:cs="Times New Roman"/>
                <w:color w:val="000000"/>
              </w:rPr>
              <w:t>NodeJS</w:t>
            </w:r>
          </w:p>
          <w:p w:rsidR="007A077F" w:rsidRDefault="007A077F" w:rsidP="007A077F">
            <w:pPr>
              <w:pStyle w:val="ListBullet"/>
              <w:rPr>
                <w:rFonts w:ascii="Times New Roman" w:hAnsi="Times New Roman" w:cs="Times New Roman"/>
                <w:color w:val="000000"/>
              </w:rPr>
            </w:pPr>
            <w:r w:rsidRPr="007A077F">
              <w:rPr>
                <w:rFonts w:ascii="Times New Roman" w:hAnsi="Times New Roman" w:cs="Times New Roman"/>
                <w:color w:val="000000"/>
              </w:rPr>
              <w:t>Python, Django, Flask</w:t>
            </w:r>
          </w:p>
          <w:p w:rsidR="007A077F" w:rsidRDefault="007A077F" w:rsidP="007A077F">
            <w:pPr>
              <w:pStyle w:val="ListBullet"/>
              <w:rPr>
                <w:rFonts w:ascii="Times New Roman" w:hAnsi="Times New Roman" w:cs="Times New Roman"/>
                <w:color w:val="000000"/>
              </w:rPr>
            </w:pPr>
            <w:r w:rsidRPr="007A077F">
              <w:rPr>
                <w:rFonts w:ascii="Times New Roman" w:hAnsi="Times New Roman" w:cs="Times New Roman"/>
                <w:color w:val="000000"/>
              </w:rPr>
              <w:t>C, C++</w:t>
            </w:r>
          </w:p>
          <w:p w:rsidR="00080933" w:rsidRPr="00080933" w:rsidRDefault="007A077F" w:rsidP="00080933">
            <w:pPr>
              <w:pStyle w:val="ListBullet"/>
              <w:rPr>
                <w:rFonts w:ascii="Times New Roman" w:hAnsi="Times New Roman" w:cs="Times New Roman"/>
                <w:color w:val="000000"/>
              </w:rPr>
            </w:pPr>
            <w:r w:rsidRPr="007A077F">
              <w:rPr>
                <w:rFonts w:ascii="Times New Roman" w:hAnsi="Times New Roman" w:cs="Times New Roman"/>
                <w:color w:val="000000"/>
              </w:rPr>
              <w:t>SQL, Mongo</w:t>
            </w:r>
            <w:r w:rsidR="000F2627">
              <w:rPr>
                <w:rFonts w:ascii="Times New Roman" w:hAnsi="Times New Roman" w:cs="Times New Roman"/>
                <w:color w:val="000000"/>
              </w:rPr>
              <w:t xml:space="preserve"> DB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7A077F" w:rsidRPr="007A077F" w:rsidRDefault="007A077F" w:rsidP="007A077F">
            <w:pPr>
              <w:pStyle w:val="ListBullet"/>
            </w:pPr>
            <w:r w:rsidRPr="007A077F">
              <w:rPr>
                <w:rFonts w:ascii="Times New Roman" w:hAnsi="Times New Roman" w:cs="Times New Roman"/>
                <w:color w:val="000000"/>
              </w:rPr>
              <w:t>HTML, CSS, XML</w:t>
            </w:r>
          </w:p>
          <w:p w:rsidR="00D93AF7" w:rsidRPr="00A35A70" w:rsidRDefault="007A077F" w:rsidP="005606CE">
            <w:pPr>
              <w:pStyle w:val="ListBullet"/>
            </w:pPr>
            <w:r>
              <w:rPr>
                <w:rFonts w:ascii="Times New Roman" w:hAnsi="Times New Roman" w:cs="Times New Roman"/>
                <w:color w:val="000000"/>
              </w:rPr>
              <w:t>Tools used</w:t>
            </w:r>
            <w:r w:rsidRPr="007A077F">
              <w:rPr>
                <w:rFonts w:ascii="Times New Roman" w:hAnsi="Times New Roman" w:cs="Times New Roman"/>
                <w:color w:val="000000"/>
              </w:rPr>
              <w:t>: Jenkins, Fiddler, SoapUI, GIT, SVN, Kibana</w:t>
            </w:r>
          </w:p>
          <w:p w:rsidR="00A35A70" w:rsidRPr="005606CE" w:rsidRDefault="00A35A70" w:rsidP="00A35A70">
            <w:pPr>
              <w:pStyle w:val="ListBullet"/>
            </w:pPr>
            <w:r>
              <w:rPr>
                <w:rFonts w:ascii="Times New Roman" w:hAnsi="Times New Roman" w:cs="Times New Roman"/>
                <w:color w:val="000000"/>
              </w:rPr>
              <w:t>Worked on PCF as well.</w:t>
            </w:r>
          </w:p>
        </w:tc>
      </w:tr>
    </w:tbl>
    <w:p w:rsidR="00832A1A" w:rsidRDefault="00832A1A" w:rsidP="004937AE">
      <w:pPr>
        <w:pStyle w:val="Heading1"/>
        <w:rPr>
          <w:rFonts w:ascii="Times New Roman" w:hAnsi="Times New Roman" w:cs="Times New Roman"/>
        </w:rPr>
      </w:pPr>
    </w:p>
    <w:p w:rsidR="00832A1A" w:rsidRDefault="00832A1A" w:rsidP="004937AE">
      <w:pPr>
        <w:pStyle w:val="Heading1"/>
        <w:rPr>
          <w:rFonts w:ascii="Times New Roman" w:hAnsi="Times New Roman" w:cs="Times New Roman"/>
        </w:rPr>
      </w:pPr>
    </w:p>
    <w:p w:rsidR="005B1D68" w:rsidRPr="00653274" w:rsidRDefault="00267E3C" w:rsidP="004937AE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898354009"/>
          <w:placeholder>
            <w:docPart w:val="DEC3DF3561DF46D596EA151C7A23EDDD"/>
          </w:placeholder>
          <w:temporary/>
          <w:showingPlcHdr/>
          <w15:appearance w15:val="hidden"/>
        </w:sdtPr>
        <w:sdtEndPr/>
        <w:sdtContent>
          <w:r w:rsidR="004937AE" w:rsidRPr="00653274">
            <w:rPr>
              <w:rFonts w:ascii="Times New Roman" w:hAnsi="Times New Roman" w:cs="Times New Roman"/>
            </w:rPr>
            <w:t>Experience</w:t>
          </w:r>
        </w:sdtContent>
      </w:sdt>
    </w:p>
    <w:p w:rsidR="0023705D" w:rsidRDefault="003F1D7A" w:rsidP="00D413F9">
      <w:pPr>
        <w:pStyle w:val="Heading3"/>
        <w:rPr>
          <w:rFonts w:ascii="Times New Roman" w:hAnsi="Times New Roman" w:cs="Times New Roman"/>
        </w:rPr>
      </w:pPr>
      <w:r w:rsidRPr="00653274">
        <w:rPr>
          <w:rFonts w:ascii="Times New Roman" w:hAnsi="Times New Roman" w:cs="Times New Roman"/>
        </w:rPr>
        <w:t>may 2017</w:t>
      </w:r>
      <w:r w:rsidR="00D413F9" w:rsidRPr="00653274">
        <w:rPr>
          <w:rFonts w:ascii="Times New Roman" w:hAnsi="Times New Roman" w:cs="Times New Roman"/>
        </w:rPr>
        <w:t xml:space="preserve"> – </w:t>
      </w:r>
      <w:r w:rsidR="00FF3C14">
        <w:rPr>
          <w:rFonts w:ascii="Times New Roman" w:hAnsi="Times New Roman" w:cs="Times New Roman"/>
        </w:rPr>
        <w:t>current</w:t>
      </w:r>
      <w:r w:rsidR="003C55C0">
        <w:rPr>
          <w:rFonts w:ascii="Times New Roman" w:hAnsi="Times New Roman" w:cs="Times New Roman"/>
        </w:rPr>
        <w:t xml:space="preserve"> (</w:t>
      </w:r>
      <w:r w:rsidR="007A077F">
        <w:rPr>
          <w:rFonts w:ascii="Times New Roman" w:hAnsi="Times New Roman" w:cs="Times New Roman"/>
        </w:rPr>
        <w:t>2</w:t>
      </w:r>
      <w:r w:rsidR="003C55C0">
        <w:rPr>
          <w:rFonts w:ascii="Times New Roman" w:hAnsi="Times New Roman" w:cs="Times New Roman"/>
        </w:rPr>
        <w:t xml:space="preserve"> year)</w:t>
      </w:r>
    </w:p>
    <w:p w:rsidR="00661478" w:rsidRPr="00653274" w:rsidRDefault="00661478" w:rsidP="00D413F9">
      <w:pPr>
        <w:pStyle w:val="Heading3"/>
        <w:rPr>
          <w:rFonts w:ascii="Times New Roman" w:hAnsi="Times New Roman" w:cs="Times New Roman"/>
        </w:rPr>
      </w:pPr>
    </w:p>
    <w:p w:rsidR="00A80B20" w:rsidRPr="00A80B20" w:rsidRDefault="003F1D7A" w:rsidP="00A80B20">
      <w:pPr>
        <w:pStyle w:val="Heading2"/>
        <w:rPr>
          <w:rFonts w:ascii="Times New Roman" w:hAnsi="Times New Roman" w:cs="Times New Roman"/>
          <w:iCs/>
          <w:color w:val="595959" w:themeColor="text1" w:themeTint="A6"/>
        </w:rPr>
      </w:pPr>
      <w:r w:rsidRPr="00653274">
        <w:rPr>
          <w:rFonts w:ascii="Times New Roman" w:hAnsi="Times New Roman" w:cs="Times New Roman"/>
          <w:sz w:val="30"/>
          <w:szCs w:val="30"/>
        </w:rPr>
        <w:t>Associate Software Engineer</w:t>
      </w:r>
      <w:r w:rsidR="00E03F71" w:rsidRPr="00653274">
        <w:rPr>
          <w:rFonts w:ascii="Times New Roman" w:hAnsi="Times New Roman" w:cs="Times New Roman"/>
        </w:rPr>
        <w:t xml:space="preserve"> </w:t>
      </w:r>
      <w:r w:rsidR="0095272C" w:rsidRPr="00653274">
        <w:rPr>
          <w:rFonts w:ascii="Times New Roman" w:hAnsi="Times New Roman" w:cs="Times New Roman"/>
        </w:rPr>
        <w:t>/</w:t>
      </w:r>
      <w:r w:rsidR="005A4A49" w:rsidRPr="00653274">
        <w:rPr>
          <w:rFonts w:ascii="Times New Roman" w:hAnsi="Times New Roman" w:cs="Times New Roman"/>
        </w:rPr>
        <w:t xml:space="preserve"> </w:t>
      </w:r>
      <w:r w:rsidRPr="00653274">
        <w:rPr>
          <w:rStyle w:val="Emphasis"/>
          <w:rFonts w:ascii="Times New Roman" w:hAnsi="Times New Roman" w:cs="Times New Roman"/>
        </w:rPr>
        <w:t>Accenture Pvt. Ltd., Bengaluru</w:t>
      </w:r>
    </w:p>
    <w:p w:rsidR="00D413F9" w:rsidRDefault="007A077F" w:rsidP="00BE3CBD">
      <w:pPr>
        <w:pStyle w:val="ListParagraph"/>
        <w:numPr>
          <w:ilvl w:val="0"/>
          <w:numId w:val="21"/>
        </w:numPr>
        <w:ind w:left="450"/>
        <w:rPr>
          <w:rFonts w:ascii="Times New Roman" w:hAnsi="Times New Roman" w:cs="Times New Roman"/>
        </w:rPr>
      </w:pPr>
      <w:r w:rsidRPr="00BE3CBD">
        <w:rPr>
          <w:rFonts w:ascii="Times New Roman" w:hAnsi="Times New Roman" w:cs="Times New Roman"/>
        </w:rPr>
        <w:t>W</w:t>
      </w:r>
      <w:r w:rsidR="003F1D7A" w:rsidRPr="00BE3CBD">
        <w:rPr>
          <w:rFonts w:ascii="Times New Roman" w:hAnsi="Times New Roman" w:cs="Times New Roman"/>
        </w:rPr>
        <w:t xml:space="preserve">orked for </w:t>
      </w:r>
      <w:r w:rsidR="00837458">
        <w:rPr>
          <w:rFonts w:ascii="Times New Roman" w:hAnsi="Times New Roman" w:cs="Times New Roman"/>
        </w:rPr>
        <w:t>BIWS team (MARCOS)</w:t>
      </w:r>
      <w:r w:rsidR="00661478" w:rsidRPr="00BE3CBD">
        <w:rPr>
          <w:rFonts w:ascii="Times New Roman" w:hAnsi="Times New Roman" w:cs="Times New Roman"/>
        </w:rPr>
        <w:t xml:space="preserve"> </w:t>
      </w:r>
      <w:r w:rsidR="003F1D7A" w:rsidRPr="00BE3CBD">
        <w:rPr>
          <w:rFonts w:ascii="Times New Roman" w:hAnsi="Times New Roman" w:cs="Times New Roman"/>
        </w:rPr>
        <w:t xml:space="preserve">to Develop </w:t>
      </w:r>
      <w:r w:rsidR="00837458">
        <w:rPr>
          <w:rFonts w:ascii="Times New Roman" w:hAnsi="Times New Roman" w:cs="Times New Roman"/>
        </w:rPr>
        <w:t xml:space="preserve">micro </w:t>
      </w:r>
      <w:r w:rsidR="003F1D7A" w:rsidRPr="00BE3CBD">
        <w:rPr>
          <w:rFonts w:ascii="Times New Roman" w:hAnsi="Times New Roman" w:cs="Times New Roman"/>
        </w:rPr>
        <w:t xml:space="preserve">services </w:t>
      </w:r>
      <w:r w:rsidR="00C35BB1" w:rsidRPr="00BE3CBD">
        <w:rPr>
          <w:rFonts w:ascii="Times New Roman" w:hAnsi="Times New Roman" w:cs="Times New Roman"/>
        </w:rPr>
        <w:t>using web frameworks</w:t>
      </w:r>
      <w:r w:rsidR="003F1D7A" w:rsidRPr="00BE3CBD">
        <w:rPr>
          <w:rFonts w:ascii="Times New Roman" w:hAnsi="Times New Roman" w:cs="Times New Roman"/>
        </w:rPr>
        <w:t xml:space="preserve"> like </w:t>
      </w:r>
      <w:r w:rsidR="00C35BB1" w:rsidRPr="00BE3CBD">
        <w:rPr>
          <w:rFonts w:ascii="Times New Roman" w:hAnsi="Times New Roman" w:cs="Times New Roman"/>
        </w:rPr>
        <w:t>Express (</w:t>
      </w:r>
      <w:proofErr w:type="spellStart"/>
      <w:r w:rsidR="003F1D7A" w:rsidRPr="00BE3CBD">
        <w:rPr>
          <w:rFonts w:ascii="Times New Roman" w:hAnsi="Times New Roman" w:cs="Times New Roman"/>
        </w:rPr>
        <w:t>NodeJs</w:t>
      </w:r>
      <w:proofErr w:type="spellEnd"/>
      <w:r w:rsidR="00C35BB1" w:rsidRPr="00BE3CBD">
        <w:rPr>
          <w:rFonts w:ascii="Times New Roman" w:hAnsi="Times New Roman" w:cs="Times New Roman"/>
        </w:rPr>
        <w:t>)</w:t>
      </w:r>
      <w:r w:rsidRPr="00BE3CBD">
        <w:rPr>
          <w:rFonts w:ascii="Times New Roman" w:hAnsi="Times New Roman" w:cs="Times New Roman"/>
        </w:rPr>
        <w:t xml:space="preserve"> and</w:t>
      </w:r>
      <w:r w:rsidR="003F1D7A" w:rsidRPr="00BE3CBD">
        <w:rPr>
          <w:rFonts w:ascii="Times New Roman" w:hAnsi="Times New Roman" w:cs="Times New Roman"/>
        </w:rPr>
        <w:t xml:space="preserve"> Java both front-end and Back-end.</w:t>
      </w:r>
    </w:p>
    <w:p w:rsidR="00183D85" w:rsidRPr="00BE3CBD" w:rsidRDefault="00183D85" w:rsidP="00183D85">
      <w:pPr>
        <w:pStyle w:val="ListParagraph"/>
        <w:ind w:left="450"/>
        <w:rPr>
          <w:rFonts w:ascii="Times New Roman" w:hAnsi="Times New Roman" w:cs="Times New Roman"/>
        </w:rPr>
      </w:pPr>
    </w:p>
    <w:p w:rsidR="00183D85" w:rsidRDefault="00FE5CF9" w:rsidP="00183D85">
      <w:pPr>
        <w:pStyle w:val="ListParagraph"/>
        <w:numPr>
          <w:ilvl w:val="0"/>
          <w:numId w:val="21"/>
        </w:numPr>
        <w:ind w:left="450"/>
        <w:rPr>
          <w:rFonts w:ascii="Times New Roman" w:hAnsi="Times New Roman" w:cs="Times New Roman"/>
        </w:rPr>
      </w:pPr>
      <w:r w:rsidRPr="00BE3CBD">
        <w:rPr>
          <w:rFonts w:ascii="Times New Roman" w:hAnsi="Times New Roman" w:cs="Times New Roman"/>
        </w:rPr>
        <w:t>Worked as Full-Stack Developer in AI/ML Team (Falcon Heavy). Developed backend</w:t>
      </w:r>
      <w:r w:rsidR="00D932C3" w:rsidRPr="00BE3CBD">
        <w:rPr>
          <w:rFonts w:ascii="Times New Roman" w:hAnsi="Times New Roman" w:cs="Times New Roman"/>
        </w:rPr>
        <w:t xml:space="preserve"> on Flask</w:t>
      </w:r>
      <w:r w:rsidRPr="00BE3CBD">
        <w:rPr>
          <w:rFonts w:ascii="Times New Roman" w:hAnsi="Times New Roman" w:cs="Times New Roman"/>
        </w:rPr>
        <w:t xml:space="preserve"> as well as Front end </w:t>
      </w:r>
      <w:r w:rsidR="00D932C3" w:rsidRPr="00BE3CBD">
        <w:rPr>
          <w:rFonts w:ascii="Times New Roman" w:hAnsi="Times New Roman" w:cs="Times New Roman"/>
        </w:rPr>
        <w:t xml:space="preserve">on Angular </w:t>
      </w:r>
      <w:r w:rsidRPr="00BE3CBD">
        <w:rPr>
          <w:rFonts w:ascii="Times New Roman" w:hAnsi="Times New Roman" w:cs="Times New Roman"/>
        </w:rPr>
        <w:t>for the AI tool (D.E.C.I.D.E). Used many other technologies like AutoSys job scheduling to automate Database updating based on requirement.</w:t>
      </w:r>
    </w:p>
    <w:p w:rsidR="00183D85" w:rsidRPr="00183D85" w:rsidRDefault="00183D85" w:rsidP="00183D85">
      <w:pPr>
        <w:pStyle w:val="ListParagraph"/>
        <w:ind w:left="450"/>
        <w:rPr>
          <w:rFonts w:ascii="Times New Roman" w:hAnsi="Times New Roman" w:cs="Times New Roman"/>
        </w:rPr>
      </w:pPr>
    </w:p>
    <w:p w:rsidR="00BB4A19" w:rsidRDefault="007A077F" w:rsidP="00BE3CBD">
      <w:pPr>
        <w:pStyle w:val="ListParagraph"/>
        <w:numPr>
          <w:ilvl w:val="0"/>
          <w:numId w:val="21"/>
        </w:numPr>
        <w:ind w:left="450"/>
        <w:rPr>
          <w:rFonts w:ascii="Times New Roman" w:hAnsi="Times New Roman" w:cs="Times New Roman"/>
        </w:rPr>
      </w:pPr>
      <w:r w:rsidRPr="00BE3CBD">
        <w:rPr>
          <w:rFonts w:ascii="Times New Roman" w:hAnsi="Times New Roman" w:cs="Times New Roman"/>
        </w:rPr>
        <w:t xml:space="preserve">Worked as </w:t>
      </w:r>
      <w:proofErr w:type="spellStart"/>
      <w:r w:rsidR="000D7DF1" w:rsidRPr="00BE3CBD">
        <w:rPr>
          <w:rFonts w:ascii="Times New Roman" w:hAnsi="Times New Roman" w:cs="Times New Roman"/>
        </w:rPr>
        <w:t>JR</w:t>
      </w:r>
      <w:r w:rsidR="00BB4A19" w:rsidRPr="00BE3CBD">
        <w:rPr>
          <w:rFonts w:ascii="Times New Roman" w:hAnsi="Times New Roman" w:cs="Times New Roman"/>
        </w:rPr>
        <w:t>ule</w:t>
      </w:r>
      <w:proofErr w:type="spellEnd"/>
      <w:r w:rsidRPr="00BE3CBD">
        <w:rPr>
          <w:rFonts w:ascii="Times New Roman" w:hAnsi="Times New Roman" w:cs="Times New Roman"/>
        </w:rPr>
        <w:t xml:space="preserve"> developer</w:t>
      </w:r>
      <w:r w:rsidR="00FE5CF9" w:rsidRPr="00BE3CBD">
        <w:rPr>
          <w:rFonts w:ascii="Times New Roman" w:hAnsi="Times New Roman" w:cs="Times New Roman"/>
        </w:rPr>
        <w:t xml:space="preserve"> Shared support team</w:t>
      </w:r>
      <w:r w:rsidRPr="00BE3CBD">
        <w:rPr>
          <w:rFonts w:ascii="Times New Roman" w:hAnsi="Times New Roman" w:cs="Times New Roman"/>
        </w:rPr>
        <w:t>.</w:t>
      </w:r>
    </w:p>
    <w:p w:rsidR="00183D85" w:rsidRPr="00BE3CBD" w:rsidRDefault="00183D85" w:rsidP="00183D85">
      <w:pPr>
        <w:pStyle w:val="ListParagraph"/>
        <w:ind w:left="450"/>
        <w:rPr>
          <w:rFonts w:ascii="Times New Roman" w:hAnsi="Times New Roman" w:cs="Times New Roman"/>
        </w:rPr>
      </w:pPr>
    </w:p>
    <w:p w:rsidR="00183D85" w:rsidRDefault="00661478" w:rsidP="00183D85">
      <w:pPr>
        <w:pStyle w:val="ListParagraph"/>
        <w:numPr>
          <w:ilvl w:val="0"/>
          <w:numId w:val="21"/>
        </w:numPr>
        <w:ind w:left="450"/>
        <w:rPr>
          <w:rFonts w:ascii="Times New Roman" w:hAnsi="Times New Roman" w:cs="Times New Roman"/>
        </w:rPr>
      </w:pPr>
      <w:r w:rsidRPr="00BE3CBD">
        <w:rPr>
          <w:rFonts w:ascii="Times New Roman" w:hAnsi="Times New Roman" w:cs="Times New Roman"/>
        </w:rPr>
        <w:t>Worked in Agile/Kanban methodologies.</w:t>
      </w:r>
    </w:p>
    <w:p w:rsidR="00183D85" w:rsidRPr="00183D85" w:rsidRDefault="00183D85" w:rsidP="00183D85">
      <w:pPr>
        <w:pStyle w:val="ListParagraph"/>
        <w:ind w:left="450"/>
        <w:rPr>
          <w:rFonts w:ascii="Times New Roman" w:hAnsi="Times New Roman" w:cs="Times New Roman"/>
        </w:rPr>
      </w:pPr>
    </w:p>
    <w:p w:rsidR="00FD5F82" w:rsidRPr="00BE3CBD" w:rsidRDefault="00F832CD" w:rsidP="00BE3CBD">
      <w:pPr>
        <w:pStyle w:val="ListParagraph"/>
        <w:numPr>
          <w:ilvl w:val="0"/>
          <w:numId w:val="21"/>
        </w:numPr>
        <w:ind w:left="450"/>
        <w:rPr>
          <w:rFonts w:ascii="Times New Roman" w:hAnsi="Times New Roman" w:cs="Times New Roman"/>
        </w:rPr>
      </w:pPr>
      <w:r w:rsidRPr="00BE3CBD">
        <w:rPr>
          <w:rFonts w:ascii="Times New Roman" w:hAnsi="Times New Roman" w:cs="Times New Roman"/>
        </w:rPr>
        <w:t xml:space="preserve">Tools used </w:t>
      </w:r>
      <w:r w:rsidR="00661478" w:rsidRPr="00BE3CBD">
        <w:rPr>
          <w:rFonts w:ascii="Times New Roman" w:hAnsi="Times New Roman" w:cs="Times New Roman"/>
        </w:rPr>
        <w:t>are Jenkins, Fiddler, So</w:t>
      </w:r>
      <w:r w:rsidR="00AE3D11">
        <w:rPr>
          <w:rFonts w:ascii="Times New Roman" w:hAnsi="Times New Roman" w:cs="Times New Roman"/>
        </w:rPr>
        <w:t>apUI, GitHub, Kibana, IntelliJ, Robo3t.</w:t>
      </w:r>
    </w:p>
    <w:p w:rsidR="00E42E0B" w:rsidRDefault="00E42E0B" w:rsidP="00C724A7">
      <w:pPr>
        <w:pStyle w:val="Heading1"/>
        <w:rPr>
          <w:rFonts w:ascii="Times New Roman" w:hAnsi="Times New Roman" w:cs="Times New Roman"/>
        </w:rPr>
      </w:pPr>
    </w:p>
    <w:p w:rsidR="00832A1A" w:rsidRDefault="00832A1A" w:rsidP="00C724A7">
      <w:pPr>
        <w:pStyle w:val="Heading1"/>
        <w:rPr>
          <w:rFonts w:ascii="Times New Roman" w:hAnsi="Times New Roman" w:cs="Times New Roman"/>
        </w:rPr>
      </w:pPr>
      <w:bookmarkStart w:id="0" w:name="_GoBack"/>
      <w:bookmarkEnd w:id="0"/>
    </w:p>
    <w:p w:rsidR="00832A1A" w:rsidRDefault="00832A1A" w:rsidP="00C724A7">
      <w:pPr>
        <w:pStyle w:val="Heading1"/>
        <w:rPr>
          <w:rFonts w:ascii="Times New Roman" w:hAnsi="Times New Roman" w:cs="Times New Roman"/>
        </w:rPr>
      </w:pPr>
    </w:p>
    <w:p w:rsidR="00832A1A" w:rsidRDefault="00832A1A" w:rsidP="00C724A7">
      <w:pPr>
        <w:pStyle w:val="Heading1"/>
        <w:rPr>
          <w:rFonts w:ascii="Times New Roman" w:hAnsi="Times New Roman" w:cs="Times New Roman"/>
        </w:rPr>
      </w:pPr>
    </w:p>
    <w:p w:rsidR="00474F08" w:rsidRPr="00653274" w:rsidRDefault="00C66DF0" w:rsidP="00C724A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Projects</w:t>
      </w:r>
    </w:p>
    <w:p w:rsidR="009D4BB4" w:rsidRPr="000C64A5" w:rsidRDefault="009D4BB4" w:rsidP="00D93C0A">
      <w:pPr>
        <w:pStyle w:val="Achievement"/>
        <w:numPr>
          <w:ilvl w:val="0"/>
          <w:numId w:val="0"/>
        </w:numPr>
        <w:rPr>
          <w:rStyle w:val="Hyperlink"/>
          <w:color w:val="auto"/>
          <w:u w:val="none"/>
        </w:rPr>
      </w:pPr>
    </w:p>
    <w:p w:rsidR="000C64A5" w:rsidRPr="000C64A5" w:rsidRDefault="000C64A5" w:rsidP="00D93C0A">
      <w:pPr>
        <w:pStyle w:val="Achievement"/>
        <w:ind w:left="540"/>
        <w:rPr>
          <w:rStyle w:val="Hyperlink"/>
          <w:color w:val="auto"/>
          <w:u w:val="none"/>
        </w:rPr>
      </w:pPr>
      <w:r w:rsidRPr="000C64A5">
        <w:t>Developed User-Login-System on Node</w:t>
      </w:r>
      <w:r>
        <w:t>j</w:t>
      </w:r>
      <w:r w:rsidRPr="000C64A5">
        <w:t>s</w:t>
      </w:r>
    </w:p>
    <w:p w:rsidR="0056057C" w:rsidRDefault="000C64A5" w:rsidP="00D93C0A">
      <w:pPr>
        <w:pStyle w:val="Achievement"/>
        <w:numPr>
          <w:ilvl w:val="0"/>
          <w:numId w:val="0"/>
        </w:numPr>
        <w:ind w:left="540"/>
        <w:rPr>
          <w:noProof/>
        </w:rPr>
      </w:pPr>
      <w:r w:rsidRPr="009D0878">
        <w:rPr>
          <w:noProof/>
        </w:rPr>
        <mc:AlternateContent>
          <mc:Choice Requires="wps">
            <w:drawing>
              <wp:inline distT="0" distB="0" distL="0" distR="0" wp14:anchorId="1F12743E" wp14:editId="22022E11">
                <wp:extent cx="118872" cy="118872"/>
                <wp:effectExtent l="0" t="0" r="0" b="0"/>
                <wp:docPr id="10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5D92A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Bp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B6MmBp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>
        <w:rPr>
          <w:noProof/>
        </w:rPr>
        <w:t xml:space="preserve"> </w:t>
      </w:r>
      <w:hyperlink r:id="rId11" w:history="1">
        <w:r w:rsidR="009D4BB4" w:rsidRPr="00F77DA9">
          <w:rPr>
            <w:rStyle w:val="Hyperlink"/>
            <w:noProof/>
          </w:rPr>
          <w:t>https://github.com/devesh48/user-login-system</w:t>
        </w:r>
      </w:hyperlink>
    </w:p>
    <w:p w:rsidR="00E86076" w:rsidRDefault="00E86076" w:rsidP="00D93C0A">
      <w:pPr>
        <w:pStyle w:val="Achievement"/>
        <w:numPr>
          <w:ilvl w:val="0"/>
          <w:numId w:val="0"/>
        </w:numPr>
        <w:ind w:left="540"/>
        <w:rPr>
          <w:noProof/>
        </w:rPr>
      </w:pPr>
    </w:p>
    <w:p w:rsidR="00E86076" w:rsidRPr="000C64A5" w:rsidRDefault="00E86076" w:rsidP="00D93C0A">
      <w:pPr>
        <w:pStyle w:val="Achievement"/>
        <w:ind w:left="540"/>
        <w:rPr>
          <w:rStyle w:val="Hyperlink"/>
          <w:color w:val="auto"/>
          <w:u w:val="none"/>
        </w:rPr>
      </w:pPr>
      <w:r w:rsidRPr="000C64A5">
        <w:t xml:space="preserve">Developed </w:t>
      </w:r>
      <w:r>
        <w:t>Node Blog system</w:t>
      </w:r>
      <w:r w:rsidRPr="000C64A5">
        <w:t xml:space="preserve"> on Node</w:t>
      </w:r>
      <w:r>
        <w:t>j</w:t>
      </w:r>
      <w:r w:rsidRPr="000C64A5">
        <w:t>s</w:t>
      </w:r>
    </w:p>
    <w:p w:rsidR="00E86076" w:rsidRDefault="00E86076" w:rsidP="00D93C0A">
      <w:pPr>
        <w:pStyle w:val="Achievement"/>
        <w:numPr>
          <w:ilvl w:val="0"/>
          <w:numId w:val="0"/>
        </w:numPr>
        <w:ind w:left="540"/>
        <w:rPr>
          <w:noProof/>
        </w:rPr>
      </w:pPr>
      <w:r w:rsidRPr="009D0878">
        <w:rPr>
          <w:noProof/>
        </w:rPr>
        <mc:AlternateContent>
          <mc:Choice Requires="wps">
            <w:drawing>
              <wp:inline distT="0" distB="0" distL="0" distR="0" wp14:anchorId="1BBA5F64" wp14:editId="57EA3919">
                <wp:extent cx="118872" cy="118872"/>
                <wp:effectExtent l="0" t="0" r="0" b="0"/>
                <wp:docPr id="13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F145B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OT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e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JxMM5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>
        <w:rPr>
          <w:noProof/>
        </w:rPr>
        <w:t xml:space="preserve"> </w:t>
      </w:r>
      <w:hyperlink r:id="rId12" w:history="1">
        <w:r w:rsidRPr="00E86076">
          <w:rPr>
            <w:rStyle w:val="Hyperlink"/>
            <w:noProof/>
          </w:rPr>
          <w:t>https://github.com/devesh48/node-blog-system</w:t>
        </w:r>
      </w:hyperlink>
    </w:p>
    <w:p w:rsidR="0056057C" w:rsidRPr="003C55C0" w:rsidRDefault="0056057C" w:rsidP="00D93C0A">
      <w:pPr>
        <w:pStyle w:val="Achievement"/>
        <w:numPr>
          <w:ilvl w:val="0"/>
          <w:numId w:val="0"/>
        </w:numPr>
        <w:ind w:left="540"/>
      </w:pPr>
    </w:p>
    <w:p w:rsidR="00C66DF0" w:rsidRDefault="000347DD" w:rsidP="00D93C0A">
      <w:pPr>
        <w:pStyle w:val="Achievement"/>
        <w:ind w:left="540"/>
      </w:pPr>
      <w:r>
        <w:t>D</w:t>
      </w:r>
      <w:r w:rsidR="00C66DF0">
        <w:t xml:space="preserve">eveloped Placement web portal, </w:t>
      </w:r>
      <w:r>
        <w:t>built on Django(python).</w:t>
      </w:r>
    </w:p>
    <w:p w:rsidR="0056057C" w:rsidRDefault="000347DD" w:rsidP="00D93C0A">
      <w:pPr>
        <w:pStyle w:val="Achievement"/>
        <w:numPr>
          <w:ilvl w:val="0"/>
          <w:numId w:val="0"/>
        </w:numPr>
        <w:ind w:left="540"/>
        <w:rPr>
          <w:rStyle w:val="Hyperlink"/>
        </w:rPr>
      </w:pPr>
      <w:r w:rsidRPr="009D0878">
        <w:rPr>
          <w:noProof/>
        </w:rPr>
        <mc:AlternateContent>
          <mc:Choice Requires="wps">
            <w:drawing>
              <wp:inline distT="0" distB="0" distL="0" distR="0" wp14:anchorId="4D1E0960" wp14:editId="145A8743">
                <wp:extent cx="118872" cy="118872"/>
                <wp:effectExtent l="0" t="0" r="0" b="0"/>
                <wp:docPr id="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6E6374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4E5x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+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9R3uBOcUAADw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>
        <w:t xml:space="preserve"> </w:t>
      </w:r>
      <w:hyperlink r:id="rId13" w:history="1">
        <w:r w:rsidRPr="003E275D">
          <w:rPr>
            <w:rStyle w:val="Hyperlink"/>
          </w:rPr>
          <w:t>https://github.com/devesh48/Django_portal_college</w:t>
        </w:r>
      </w:hyperlink>
    </w:p>
    <w:p w:rsidR="00E86076" w:rsidRDefault="00E86076" w:rsidP="00D93C0A">
      <w:pPr>
        <w:pStyle w:val="Achievement"/>
        <w:numPr>
          <w:ilvl w:val="0"/>
          <w:numId w:val="0"/>
        </w:numPr>
        <w:ind w:left="540"/>
        <w:rPr>
          <w:rStyle w:val="Hyperlink"/>
        </w:rPr>
      </w:pPr>
    </w:p>
    <w:p w:rsidR="00E86076" w:rsidRPr="009D4BB4" w:rsidRDefault="00E86076" w:rsidP="00D93C0A">
      <w:pPr>
        <w:pStyle w:val="Achievement"/>
        <w:ind w:left="540"/>
        <w:rPr>
          <w:rStyle w:val="Hyperlink"/>
          <w:color w:val="auto"/>
          <w:u w:val="none"/>
        </w:rPr>
      </w:pPr>
      <w:r>
        <w:t>Developed web service implemented on Nodejs.</w:t>
      </w:r>
      <w:r>
        <w:br/>
      </w:r>
      <w:r w:rsidRPr="009D0878">
        <w:rPr>
          <w:noProof/>
        </w:rPr>
        <mc:AlternateContent>
          <mc:Choice Requires="wps">
            <w:drawing>
              <wp:inline distT="0" distB="0" distL="0" distR="0" wp14:anchorId="6BF399FD" wp14:editId="7B676E40">
                <wp:extent cx="118872" cy="118872"/>
                <wp:effectExtent l="0" t="0" r="0" b="0"/>
                <wp:docPr id="5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F407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>
        <w:t xml:space="preserve"> </w:t>
      </w:r>
      <w:hyperlink r:id="rId14" w:history="1">
        <w:r w:rsidRPr="00F77DA9">
          <w:rPr>
            <w:rStyle w:val="Hyperlink"/>
          </w:rPr>
          <w:t>http://www.github.com/devesh48/service</w:t>
        </w:r>
      </w:hyperlink>
    </w:p>
    <w:p w:rsidR="007C22D1" w:rsidRDefault="007C22D1" w:rsidP="00D93C0A">
      <w:pPr>
        <w:pStyle w:val="Achievement"/>
        <w:numPr>
          <w:ilvl w:val="0"/>
          <w:numId w:val="0"/>
        </w:numPr>
      </w:pPr>
    </w:p>
    <w:p w:rsidR="00F832CD" w:rsidRDefault="00F832CD" w:rsidP="00F832CD">
      <w:pPr>
        <w:pStyle w:val="Heading1"/>
        <w:rPr>
          <w:rFonts w:ascii="Times New Roman" w:hAnsi="Times New Roman" w:cs="Times New Roman"/>
        </w:rPr>
      </w:pPr>
    </w:p>
    <w:p w:rsidR="00E42E0B" w:rsidRDefault="00E42E0B" w:rsidP="00F832CD">
      <w:pPr>
        <w:pStyle w:val="Heading1"/>
        <w:rPr>
          <w:rFonts w:ascii="Times New Roman" w:hAnsi="Times New Roman" w:cs="Times New Roman"/>
        </w:rPr>
      </w:pPr>
    </w:p>
    <w:p w:rsidR="00C724A7" w:rsidRDefault="00F832CD" w:rsidP="00C724A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Projects</w:t>
      </w:r>
    </w:p>
    <w:p w:rsidR="00F832CD" w:rsidRDefault="00A14FAC" w:rsidP="00F832C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website for Devi </w:t>
      </w:r>
      <w:proofErr w:type="spellStart"/>
      <w:r w:rsidR="00F832CD" w:rsidRPr="00F832CD">
        <w:rPr>
          <w:rFonts w:ascii="Times New Roman" w:hAnsi="Times New Roman" w:cs="Times New Roman"/>
        </w:rPr>
        <w:t>Ahilya</w:t>
      </w:r>
      <w:proofErr w:type="spellEnd"/>
      <w:r w:rsidR="00F832CD" w:rsidRPr="00F832CD">
        <w:rPr>
          <w:rFonts w:ascii="Times New Roman" w:hAnsi="Times New Roman" w:cs="Times New Roman"/>
        </w:rPr>
        <w:t xml:space="preserve"> University as a member of Information Technology Centre DAVV.</w:t>
      </w:r>
    </w:p>
    <w:p w:rsidR="00E42E0B" w:rsidRPr="00F832CD" w:rsidRDefault="00E42E0B" w:rsidP="00E42E0B">
      <w:pPr>
        <w:pStyle w:val="ListParagraph"/>
        <w:rPr>
          <w:rFonts w:ascii="Times New Roman" w:hAnsi="Times New Roman" w:cs="Times New Roman"/>
        </w:rPr>
      </w:pPr>
    </w:p>
    <w:p w:rsidR="00F832CD" w:rsidRDefault="00F832CD" w:rsidP="00C724A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F832CD">
        <w:rPr>
          <w:rFonts w:ascii="Times New Roman" w:hAnsi="Times New Roman" w:cs="Times New Roman"/>
        </w:rPr>
        <w:t>Developed Placement portal using python based web framework Django for IET-DAVV.</w:t>
      </w:r>
    </w:p>
    <w:p w:rsidR="008077BB" w:rsidRPr="008077BB" w:rsidRDefault="008077BB" w:rsidP="008077BB">
      <w:pPr>
        <w:rPr>
          <w:rFonts w:ascii="Times New Roman" w:hAnsi="Times New Roman" w:cs="Times New Roman"/>
        </w:rPr>
      </w:pPr>
    </w:p>
    <w:p w:rsidR="00E42E0B" w:rsidRDefault="00E42E0B" w:rsidP="00E42E0B">
      <w:pPr>
        <w:pStyle w:val="Heading1"/>
        <w:rPr>
          <w:rFonts w:ascii="Times New Roman" w:hAnsi="Times New Roman" w:cs="Times New Roman"/>
        </w:rPr>
      </w:pPr>
    </w:p>
    <w:p w:rsidR="00E42E0B" w:rsidRPr="00653274" w:rsidRDefault="00E42E0B" w:rsidP="00E42E0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ducation:"/>
          <w:tag w:val="Education:"/>
          <w:id w:val="543866955"/>
          <w:placeholder>
            <w:docPart w:val="D150D8A87B904124B951EED4872740FA"/>
          </w:placeholder>
          <w:temporary/>
          <w:showingPlcHdr/>
          <w15:appearance w15:val="hidden"/>
        </w:sdtPr>
        <w:sdtContent>
          <w:r w:rsidRPr="00653274">
            <w:rPr>
              <w:rFonts w:ascii="Times New Roman" w:hAnsi="Times New Roman" w:cs="Times New Roman"/>
            </w:rPr>
            <w:t>Education</w:t>
          </w:r>
        </w:sdtContent>
      </w:sdt>
    </w:p>
    <w:p w:rsidR="00E42E0B" w:rsidRPr="00653274" w:rsidRDefault="00E42E0B" w:rsidP="00E42E0B">
      <w:pPr>
        <w:pStyle w:val="Heading3"/>
        <w:rPr>
          <w:rFonts w:ascii="Times New Roman" w:hAnsi="Times New Roman" w:cs="Times New Roman"/>
        </w:rPr>
      </w:pPr>
      <w:r w:rsidRPr="00653274">
        <w:rPr>
          <w:rFonts w:ascii="Times New Roman" w:hAnsi="Times New Roman" w:cs="Times New Roman"/>
        </w:rPr>
        <w:t>2013-2017</w:t>
      </w:r>
    </w:p>
    <w:p w:rsidR="00E42E0B" w:rsidRPr="00653274" w:rsidRDefault="00E42E0B" w:rsidP="00E42E0B">
      <w:pPr>
        <w:pStyle w:val="Heading2"/>
        <w:rPr>
          <w:rStyle w:val="Emphasis"/>
          <w:rFonts w:ascii="Times New Roman" w:hAnsi="Times New Roman" w:cs="Times New Roman"/>
          <w:sz w:val="30"/>
          <w:szCs w:val="30"/>
        </w:rPr>
      </w:pPr>
      <w:r w:rsidRPr="00653274">
        <w:rPr>
          <w:rFonts w:ascii="Times New Roman" w:hAnsi="Times New Roman" w:cs="Times New Roman"/>
        </w:rPr>
        <w:t xml:space="preserve">B.E in Computer Engineering / </w:t>
      </w:r>
      <w:r w:rsidRPr="00653274">
        <w:rPr>
          <w:rStyle w:val="Emphasis"/>
          <w:rFonts w:ascii="Times New Roman" w:hAnsi="Times New Roman" w:cs="Times New Roman"/>
          <w:sz w:val="30"/>
          <w:szCs w:val="30"/>
        </w:rPr>
        <w:t>Institute of Engineering and Technology, Indore (M.P)</w:t>
      </w:r>
    </w:p>
    <w:tbl>
      <w:tblPr>
        <w:tblW w:w="5366" w:type="pct"/>
        <w:tblLook w:val="01E0" w:firstRow="1" w:lastRow="1" w:firstColumn="1" w:lastColumn="1" w:noHBand="0" w:noVBand="0"/>
      </w:tblPr>
      <w:tblGrid>
        <w:gridCol w:w="223"/>
        <w:gridCol w:w="108"/>
        <w:gridCol w:w="1027"/>
        <w:gridCol w:w="926"/>
        <w:gridCol w:w="866"/>
        <w:gridCol w:w="946"/>
        <w:gridCol w:w="896"/>
        <w:gridCol w:w="892"/>
        <w:gridCol w:w="892"/>
        <w:gridCol w:w="892"/>
        <w:gridCol w:w="882"/>
        <w:gridCol w:w="900"/>
        <w:gridCol w:w="595"/>
      </w:tblGrid>
      <w:tr w:rsidR="00E42E0B" w:rsidRPr="00653274" w:rsidTr="00A72A8E">
        <w:trPr>
          <w:trHeight w:val="214"/>
        </w:trPr>
        <w:tc>
          <w:tcPr>
            <w:tcW w:w="165" w:type="pct"/>
            <w:gridSpan w:val="2"/>
          </w:tcPr>
          <w:p w:rsidR="00E42E0B" w:rsidRPr="00653274" w:rsidRDefault="00E42E0B" w:rsidP="00A72A8E">
            <w:pPr>
              <w:pStyle w:val="Achievement"/>
            </w:pPr>
          </w:p>
        </w:tc>
        <w:tc>
          <w:tcPr>
            <w:tcW w:w="4835" w:type="pct"/>
            <w:gridSpan w:val="11"/>
            <w:shd w:val="clear" w:color="auto" w:fill="auto"/>
            <w:vAlign w:val="bottom"/>
          </w:tcPr>
          <w:p w:rsidR="00E42E0B" w:rsidRPr="00653274" w:rsidRDefault="00E42E0B" w:rsidP="00A72A8E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E42E0B" w:rsidRPr="00653274" w:rsidTr="00A72A8E">
        <w:trPr>
          <w:gridAfter w:val="1"/>
          <w:wAfter w:w="296" w:type="pct"/>
          <w:trHeight w:val="81"/>
        </w:trPr>
        <w:tc>
          <w:tcPr>
            <w:tcW w:w="111" w:type="pct"/>
            <w:tcBorders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6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b/>
                <w:sz w:val="20"/>
                <w:szCs w:val="16"/>
              </w:rPr>
              <w:t>Semester</w:t>
            </w:r>
          </w:p>
        </w:tc>
        <w:tc>
          <w:tcPr>
            <w:tcW w:w="46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b/>
                <w:sz w:val="20"/>
                <w:szCs w:val="16"/>
              </w:rPr>
              <w:t>I</w:t>
            </w:r>
          </w:p>
        </w:tc>
        <w:tc>
          <w:tcPr>
            <w:tcW w:w="43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b/>
                <w:sz w:val="20"/>
                <w:szCs w:val="16"/>
              </w:rPr>
              <w:t>II</w:t>
            </w:r>
          </w:p>
        </w:tc>
        <w:tc>
          <w:tcPr>
            <w:tcW w:w="4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b/>
                <w:sz w:val="20"/>
                <w:szCs w:val="16"/>
              </w:rPr>
              <w:t>III</w:t>
            </w:r>
          </w:p>
        </w:tc>
        <w:tc>
          <w:tcPr>
            <w:tcW w:w="44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b/>
                <w:sz w:val="20"/>
                <w:szCs w:val="16"/>
              </w:rPr>
              <w:t>IV</w:t>
            </w:r>
          </w:p>
        </w:tc>
        <w:tc>
          <w:tcPr>
            <w:tcW w:w="44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b/>
                <w:sz w:val="20"/>
                <w:szCs w:val="16"/>
              </w:rPr>
              <w:t>V</w:t>
            </w:r>
          </w:p>
        </w:tc>
        <w:tc>
          <w:tcPr>
            <w:tcW w:w="44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b/>
                <w:sz w:val="20"/>
                <w:szCs w:val="16"/>
              </w:rPr>
              <w:t>VI</w:t>
            </w:r>
          </w:p>
        </w:tc>
        <w:tc>
          <w:tcPr>
            <w:tcW w:w="44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b/>
                <w:sz w:val="20"/>
                <w:szCs w:val="16"/>
              </w:rPr>
              <w:t>VII</w:t>
            </w:r>
          </w:p>
        </w:tc>
        <w:tc>
          <w:tcPr>
            <w:tcW w:w="43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b/>
                <w:sz w:val="20"/>
                <w:szCs w:val="16"/>
              </w:rPr>
              <w:t>VIII</w:t>
            </w:r>
          </w:p>
        </w:tc>
        <w:tc>
          <w:tcPr>
            <w:tcW w:w="44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b/>
                <w:sz w:val="20"/>
                <w:szCs w:val="16"/>
              </w:rPr>
              <w:t>Overall</w:t>
            </w:r>
          </w:p>
        </w:tc>
      </w:tr>
      <w:tr w:rsidR="00E42E0B" w:rsidRPr="00653274" w:rsidTr="00A72A8E">
        <w:trPr>
          <w:gridAfter w:val="1"/>
          <w:wAfter w:w="296" w:type="pct"/>
          <w:trHeight w:val="496"/>
        </w:trPr>
        <w:tc>
          <w:tcPr>
            <w:tcW w:w="111" w:type="pct"/>
            <w:tcBorders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rPr>
                <w:rFonts w:ascii="Times New Roman" w:hAnsi="Times New Roman" w:cs="Times New Roman"/>
                <w:sz w:val="20"/>
                <w:szCs w:val="16"/>
              </w:rPr>
            </w:pPr>
          </w:p>
        </w:tc>
        <w:tc>
          <w:tcPr>
            <w:tcW w:w="56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rPr>
                <w:rFonts w:ascii="Times New Roman" w:hAnsi="Times New Roman" w:cs="Times New Roman"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sz w:val="20"/>
                <w:szCs w:val="16"/>
              </w:rPr>
              <w:t>Percentage</w:t>
            </w:r>
          </w:p>
        </w:tc>
        <w:tc>
          <w:tcPr>
            <w:tcW w:w="46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sz w:val="20"/>
                <w:szCs w:val="16"/>
              </w:rPr>
              <w:t>64.91</w:t>
            </w:r>
          </w:p>
        </w:tc>
        <w:tc>
          <w:tcPr>
            <w:tcW w:w="43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sz w:val="20"/>
                <w:szCs w:val="16"/>
              </w:rPr>
              <w:t>61.25</w:t>
            </w:r>
          </w:p>
        </w:tc>
        <w:tc>
          <w:tcPr>
            <w:tcW w:w="4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sz w:val="20"/>
                <w:szCs w:val="16"/>
              </w:rPr>
              <w:t>63.58</w:t>
            </w:r>
          </w:p>
        </w:tc>
        <w:tc>
          <w:tcPr>
            <w:tcW w:w="44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sz w:val="20"/>
                <w:szCs w:val="16"/>
              </w:rPr>
              <w:t>60.11</w:t>
            </w:r>
          </w:p>
        </w:tc>
        <w:tc>
          <w:tcPr>
            <w:tcW w:w="44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sz w:val="20"/>
                <w:szCs w:val="16"/>
              </w:rPr>
              <w:t>64.25</w:t>
            </w:r>
          </w:p>
        </w:tc>
        <w:tc>
          <w:tcPr>
            <w:tcW w:w="44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bottom"/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sz w:val="20"/>
                <w:szCs w:val="16"/>
              </w:rPr>
              <w:t>73.84</w:t>
            </w:r>
          </w:p>
        </w:tc>
        <w:tc>
          <w:tcPr>
            <w:tcW w:w="44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sz w:val="20"/>
                <w:szCs w:val="16"/>
              </w:rPr>
              <w:t>70</w:t>
            </w:r>
          </w:p>
        </w:tc>
        <w:tc>
          <w:tcPr>
            <w:tcW w:w="439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76</w:t>
            </w:r>
          </w:p>
        </w:tc>
        <w:tc>
          <w:tcPr>
            <w:tcW w:w="44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42E0B" w:rsidRPr="00653274" w:rsidRDefault="00E42E0B" w:rsidP="00A72A8E">
            <w:pPr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53274">
              <w:rPr>
                <w:rFonts w:ascii="Times New Roman" w:hAnsi="Times New Roman" w:cs="Times New Roman"/>
                <w:sz w:val="20"/>
                <w:szCs w:val="16"/>
              </w:rPr>
              <w:t>70.01</w:t>
            </w:r>
          </w:p>
        </w:tc>
      </w:tr>
    </w:tbl>
    <w:p w:rsidR="00E42E0B" w:rsidRPr="00653274" w:rsidRDefault="00E42E0B" w:rsidP="00E42E0B">
      <w:pPr>
        <w:pStyle w:val="Heading2"/>
        <w:rPr>
          <w:rFonts w:ascii="Times New Roman" w:hAnsi="Times New Roman" w:cs="Times New Roman"/>
          <w:iCs/>
          <w:color w:val="595959" w:themeColor="text1" w:themeTint="A6"/>
          <w:sz w:val="30"/>
          <w:szCs w:val="30"/>
        </w:rPr>
      </w:pPr>
    </w:p>
    <w:p w:rsidR="00E42E0B" w:rsidRPr="00653274" w:rsidRDefault="00E42E0B" w:rsidP="00E42E0B">
      <w:pPr>
        <w:pStyle w:val="Heading3"/>
        <w:rPr>
          <w:rFonts w:ascii="Times New Roman" w:hAnsi="Times New Roman" w:cs="Times New Roman"/>
        </w:rPr>
      </w:pPr>
      <w:r w:rsidRPr="00653274">
        <w:rPr>
          <w:rFonts w:ascii="Times New Roman" w:hAnsi="Times New Roman" w:cs="Times New Roman"/>
        </w:rPr>
        <w:t>2010-2012</w:t>
      </w:r>
    </w:p>
    <w:p w:rsidR="00E42E0B" w:rsidRPr="00653274" w:rsidRDefault="00E42E0B" w:rsidP="00E42E0B">
      <w:pPr>
        <w:pStyle w:val="Heading2"/>
        <w:rPr>
          <w:rFonts w:ascii="Times New Roman" w:hAnsi="Times New Roman" w:cs="Times New Roman"/>
        </w:rPr>
      </w:pPr>
      <w:r w:rsidRPr="00653274">
        <w:rPr>
          <w:rFonts w:ascii="Times New Roman" w:hAnsi="Times New Roman" w:cs="Times New Roman"/>
        </w:rPr>
        <w:t>Silver bells high school</w:t>
      </w:r>
    </w:p>
    <w:p w:rsidR="00E42E0B" w:rsidRPr="000347DD" w:rsidRDefault="00E42E0B" w:rsidP="00E42E0B">
      <w:pPr>
        <w:pStyle w:val="Achievement"/>
      </w:pPr>
      <w:r w:rsidRPr="0060327C">
        <w:t>All</w:t>
      </w:r>
      <w:r w:rsidRPr="000347DD">
        <w:rPr>
          <w:spacing w:val="11"/>
        </w:rPr>
        <w:t xml:space="preserve"> </w:t>
      </w:r>
      <w:r w:rsidRPr="0060327C">
        <w:t>I</w:t>
      </w:r>
      <w:r w:rsidRPr="000347DD">
        <w:rPr>
          <w:spacing w:val="-5"/>
        </w:rPr>
        <w:t>n</w:t>
      </w:r>
      <w:r w:rsidRPr="0060327C">
        <w:t>dia</w:t>
      </w:r>
      <w:r w:rsidRPr="000347DD">
        <w:rPr>
          <w:spacing w:val="4"/>
        </w:rPr>
        <w:t xml:space="preserve"> </w:t>
      </w:r>
      <w:r w:rsidRPr="0060327C">
        <w:t>Senior</w:t>
      </w:r>
      <w:r w:rsidRPr="000347DD">
        <w:rPr>
          <w:spacing w:val="13"/>
        </w:rPr>
        <w:t xml:space="preserve"> </w:t>
      </w:r>
      <w:r w:rsidRPr="0060327C">
        <w:t>School</w:t>
      </w:r>
      <w:r w:rsidRPr="000347DD">
        <w:rPr>
          <w:spacing w:val="18"/>
        </w:rPr>
        <w:t xml:space="preserve"> </w:t>
      </w:r>
      <w:r w:rsidRPr="0060327C">
        <w:t>Certifi</w:t>
      </w:r>
      <w:r w:rsidRPr="000347DD">
        <w:rPr>
          <w:spacing w:val="-6"/>
        </w:rPr>
        <w:t>c</w:t>
      </w:r>
      <w:r w:rsidRPr="0060327C">
        <w:t>ate</w:t>
      </w:r>
      <w:r w:rsidRPr="000347DD">
        <w:rPr>
          <w:spacing w:val="17"/>
        </w:rPr>
        <w:t xml:space="preserve"> </w:t>
      </w:r>
      <w:r w:rsidRPr="0060327C">
        <w:t>Examination (</w:t>
      </w:r>
      <w:r w:rsidRPr="000347DD">
        <w:rPr>
          <w:w w:val="103"/>
        </w:rPr>
        <w:t>Percentage: 62.00%)</w:t>
      </w:r>
    </w:p>
    <w:p w:rsidR="00E42E0B" w:rsidRPr="000347DD" w:rsidRDefault="00E42E0B" w:rsidP="00E42E0B">
      <w:pPr>
        <w:pStyle w:val="Achievement"/>
        <w:numPr>
          <w:ilvl w:val="0"/>
          <w:numId w:val="0"/>
        </w:numPr>
        <w:ind w:left="1134"/>
      </w:pPr>
    </w:p>
    <w:p w:rsidR="00E42E0B" w:rsidRPr="00653274" w:rsidRDefault="00E42E0B" w:rsidP="00E42E0B">
      <w:pPr>
        <w:pStyle w:val="Heading3"/>
        <w:rPr>
          <w:rFonts w:ascii="Times New Roman" w:hAnsi="Times New Roman" w:cs="Times New Roman"/>
        </w:rPr>
      </w:pPr>
      <w:r w:rsidRPr="00653274">
        <w:rPr>
          <w:rFonts w:ascii="Times New Roman" w:hAnsi="Times New Roman" w:cs="Times New Roman"/>
        </w:rPr>
        <w:t>2010</w:t>
      </w:r>
    </w:p>
    <w:p w:rsidR="00E42E0B" w:rsidRPr="00653274" w:rsidRDefault="00E42E0B" w:rsidP="00E42E0B">
      <w:pPr>
        <w:pStyle w:val="Heading2"/>
        <w:rPr>
          <w:rFonts w:ascii="Times New Roman" w:hAnsi="Times New Roman" w:cs="Times New Roman"/>
        </w:rPr>
      </w:pPr>
      <w:r w:rsidRPr="00653274">
        <w:rPr>
          <w:rFonts w:ascii="Times New Roman" w:hAnsi="Times New Roman" w:cs="Times New Roman"/>
        </w:rPr>
        <w:t>St. Teresa’s senior secondary school</w:t>
      </w:r>
    </w:p>
    <w:p w:rsidR="00E42E0B" w:rsidRPr="00653274" w:rsidRDefault="00E42E0B" w:rsidP="00E42E0B">
      <w:pPr>
        <w:pStyle w:val="Achievement"/>
      </w:pPr>
      <w:r w:rsidRPr="00653274">
        <w:t>All</w:t>
      </w:r>
      <w:r w:rsidRPr="00653274">
        <w:rPr>
          <w:spacing w:val="11"/>
        </w:rPr>
        <w:t xml:space="preserve"> </w:t>
      </w:r>
      <w:r w:rsidRPr="00653274">
        <w:t>I</w:t>
      </w:r>
      <w:r w:rsidRPr="00653274">
        <w:rPr>
          <w:spacing w:val="-5"/>
        </w:rPr>
        <w:t>n</w:t>
      </w:r>
      <w:r w:rsidRPr="00653274">
        <w:t>dia</w:t>
      </w:r>
      <w:r w:rsidRPr="00653274">
        <w:rPr>
          <w:spacing w:val="4"/>
        </w:rPr>
        <w:t xml:space="preserve"> </w:t>
      </w:r>
      <w:r w:rsidRPr="00653274">
        <w:t>Secon</w:t>
      </w:r>
      <w:r w:rsidRPr="00653274">
        <w:rPr>
          <w:spacing w:val="-5"/>
        </w:rPr>
        <w:t>d</w:t>
      </w:r>
      <w:r w:rsidRPr="00653274">
        <w:t>ary</w:t>
      </w:r>
      <w:r w:rsidRPr="00653274">
        <w:rPr>
          <w:spacing w:val="17"/>
        </w:rPr>
        <w:t xml:space="preserve"> </w:t>
      </w:r>
      <w:r w:rsidRPr="00653274">
        <w:t>School</w:t>
      </w:r>
      <w:r w:rsidRPr="00653274">
        <w:rPr>
          <w:spacing w:val="18"/>
        </w:rPr>
        <w:t xml:space="preserve"> </w:t>
      </w:r>
      <w:r w:rsidRPr="00653274">
        <w:t>Examinat</w:t>
      </w:r>
      <w:r w:rsidRPr="00653274">
        <w:rPr>
          <w:spacing w:val="-5"/>
        </w:rPr>
        <w:t>i</w:t>
      </w:r>
      <w:r w:rsidRPr="00653274">
        <w:t>on (</w:t>
      </w:r>
      <w:r w:rsidRPr="00653274">
        <w:rPr>
          <w:w w:val="103"/>
        </w:rPr>
        <w:t>Percentage: 74.80%)</w:t>
      </w:r>
    </w:p>
    <w:p w:rsidR="00F832CD" w:rsidRDefault="00F832CD" w:rsidP="00C724A7">
      <w:pPr>
        <w:pStyle w:val="Heading1"/>
        <w:rPr>
          <w:rFonts w:ascii="Times New Roman" w:hAnsi="Times New Roman" w:cs="Times New Roman"/>
        </w:rPr>
      </w:pPr>
    </w:p>
    <w:p w:rsidR="00F44818" w:rsidRPr="00653274" w:rsidRDefault="00F44818" w:rsidP="00C724A7">
      <w:pPr>
        <w:pStyle w:val="Heading1"/>
        <w:rPr>
          <w:rFonts w:ascii="Times New Roman" w:hAnsi="Times New Roman" w:cs="Times New Roman"/>
        </w:rPr>
      </w:pPr>
    </w:p>
    <w:p w:rsidR="00C724A7" w:rsidRDefault="00C35BB1" w:rsidP="00C724A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 of Interests</w:t>
      </w:r>
    </w:p>
    <w:p w:rsidR="00CC63B0" w:rsidRDefault="00CC63B0" w:rsidP="00D93C0A">
      <w:pPr>
        <w:pStyle w:val="Achievement"/>
        <w:ind w:left="720"/>
      </w:pPr>
      <w:r>
        <w:t xml:space="preserve">Block Chain. </w:t>
      </w:r>
    </w:p>
    <w:p w:rsidR="00C35BB1" w:rsidRDefault="00CC63B0" w:rsidP="00D93C0A">
      <w:pPr>
        <w:pStyle w:val="Achievement"/>
        <w:ind w:left="720"/>
      </w:pPr>
      <w:r>
        <w:t>Web Development and Designing.</w:t>
      </w:r>
    </w:p>
    <w:p w:rsidR="00C35BB1" w:rsidRDefault="00C35BB1" w:rsidP="00D93C0A">
      <w:pPr>
        <w:pStyle w:val="Achievement"/>
        <w:ind w:left="720"/>
      </w:pPr>
      <w:r>
        <w:t>Machine learning</w:t>
      </w:r>
      <w:r w:rsidR="007C22D1">
        <w:t>, Data Structure, Algorithms.</w:t>
      </w:r>
    </w:p>
    <w:p w:rsidR="00CC63B0" w:rsidRDefault="00CC63B0" w:rsidP="00D93C0A">
      <w:pPr>
        <w:pStyle w:val="Achievement"/>
        <w:ind w:left="720"/>
      </w:pPr>
      <w:r>
        <w:t>Android Development.</w:t>
      </w:r>
    </w:p>
    <w:p w:rsidR="003E275D" w:rsidRDefault="003E275D" w:rsidP="00C724A7">
      <w:pPr>
        <w:pStyle w:val="Heading1"/>
        <w:rPr>
          <w:rFonts w:ascii="Times New Roman" w:eastAsia="Times New Roman" w:hAnsi="Times New Roman" w:cs="Times New Roman"/>
          <w:b w:val="0"/>
          <w:bCs/>
          <w:color w:val="auto"/>
          <w:sz w:val="22"/>
          <w:szCs w:val="22"/>
        </w:rPr>
      </w:pPr>
    </w:p>
    <w:p w:rsidR="004A7C39" w:rsidRPr="00653274" w:rsidRDefault="004A7C39" w:rsidP="00C724A7">
      <w:pPr>
        <w:pStyle w:val="Heading1"/>
        <w:rPr>
          <w:rFonts w:ascii="Times New Roman" w:hAnsi="Times New Roman" w:cs="Times New Roman"/>
        </w:rPr>
      </w:pPr>
    </w:p>
    <w:p w:rsidR="00C724A7" w:rsidRDefault="000F5C44" w:rsidP="00C724A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Details</w:t>
      </w:r>
    </w:p>
    <w:p w:rsidR="0060327C" w:rsidRDefault="0060327C" w:rsidP="00D93C0A">
      <w:pPr>
        <w:pStyle w:val="Achievement"/>
        <w:ind w:left="720"/>
      </w:pPr>
      <w:r>
        <w:t>Father: Arvind upadhyay</w:t>
      </w:r>
    </w:p>
    <w:p w:rsidR="0060327C" w:rsidRDefault="0060327C" w:rsidP="00D93C0A">
      <w:pPr>
        <w:pStyle w:val="Achievement"/>
        <w:ind w:left="720"/>
      </w:pPr>
      <w:r>
        <w:t>Mother: Anita upadhyay</w:t>
      </w:r>
    </w:p>
    <w:p w:rsidR="0060327C" w:rsidRDefault="0060327C" w:rsidP="00D93C0A">
      <w:pPr>
        <w:pStyle w:val="Achievement"/>
        <w:ind w:left="720"/>
      </w:pPr>
      <w:r>
        <w:t>Date of Birth: 03-jun-1994</w:t>
      </w:r>
    </w:p>
    <w:p w:rsidR="0060327C" w:rsidRDefault="0060327C" w:rsidP="00D93C0A">
      <w:pPr>
        <w:pStyle w:val="Achievement"/>
        <w:ind w:left="720"/>
      </w:pPr>
      <w:r>
        <w:t>Gender: M</w:t>
      </w:r>
    </w:p>
    <w:p w:rsidR="0060327C" w:rsidRDefault="0060327C" w:rsidP="00D93C0A">
      <w:pPr>
        <w:pStyle w:val="Achievement"/>
        <w:ind w:left="720"/>
      </w:pPr>
      <w:r>
        <w:t>Languages: Hindi, English.</w:t>
      </w:r>
    </w:p>
    <w:p w:rsidR="0060327C" w:rsidRDefault="0060327C" w:rsidP="00D93C0A">
      <w:pPr>
        <w:pStyle w:val="Achievement"/>
        <w:ind w:left="720"/>
      </w:pPr>
      <w:r>
        <w:t>Nationality: Indian</w:t>
      </w:r>
    </w:p>
    <w:tbl>
      <w:tblPr>
        <w:tblStyle w:val="TableGrid"/>
        <w:tblW w:w="4861" w:type="pct"/>
        <w:tblInd w:w="720" w:type="dxa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</w:tblGrid>
      <w:tr w:rsidR="003261F6" w:rsidRPr="00653274" w:rsidTr="003E275D">
        <w:tc>
          <w:tcPr>
            <w:tcW w:w="5000" w:type="pct"/>
            <w:vAlign w:val="bottom"/>
          </w:tcPr>
          <w:p w:rsidR="003E275D" w:rsidRDefault="003E275D" w:rsidP="00D93C0A">
            <w:pPr>
              <w:ind w:left="720"/>
            </w:pPr>
          </w:p>
          <w:tbl>
            <w:tblPr>
              <w:tblStyle w:val="TableGrid"/>
              <w:tblW w:w="52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5230"/>
            </w:tblGrid>
            <w:tr w:rsidR="003E275D" w:rsidRPr="00653274" w:rsidTr="003E275D">
              <w:tc>
                <w:tcPr>
                  <w:tcW w:w="5230" w:type="dxa"/>
                </w:tcPr>
                <w:p w:rsidR="003E275D" w:rsidRPr="00653274" w:rsidRDefault="003E275D" w:rsidP="00D93C0A">
                  <w:pPr>
                    <w:pStyle w:val="Icons"/>
                    <w:tabs>
                      <w:tab w:val="left" w:pos="3225"/>
                    </w:tabs>
                    <w:ind w:left="720"/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3261F6" w:rsidRPr="00653274" w:rsidRDefault="003261F6" w:rsidP="00D93C0A">
            <w:pPr>
              <w:pStyle w:val="Header"/>
              <w:ind w:left="720"/>
              <w:rPr>
                <w:rFonts w:ascii="Times New Roman" w:hAnsi="Times New Roman" w:cs="Times New Roman"/>
              </w:rPr>
            </w:pPr>
          </w:p>
        </w:tc>
      </w:tr>
      <w:tr w:rsidR="003E275D" w:rsidRPr="00653274" w:rsidTr="003E275D">
        <w:tc>
          <w:tcPr>
            <w:tcW w:w="5000" w:type="pct"/>
            <w:vAlign w:val="bottom"/>
          </w:tcPr>
          <w:p w:rsidR="003E275D" w:rsidRDefault="003E275D"/>
        </w:tc>
      </w:tr>
    </w:tbl>
    <w:p w:rsidR="003261F6" w:rsidRPr="00653274" w:rsidRDefault="003261F6" w:rsidP="003E275D">
      <w:pPr>
        <w:rPr>
          <w:rFonts w:ascii="Times New Roman" w:hAnsi="Times New Roman" w:cs="Times New Roman"/>
        </w:rPr>
      </w:pPr>
    </w:p>
    <w:sectPr w:rsidR="003261F6" w:rsidRPr="00653274" w:rsidSect="003E275D">
      <w:footerReference w:type="default" r:id="rId15"/>
      <w:headerReference w:type="first" r:id="rId16"/>
      <w:pgSz w:w="12240" w:h="15840" w:code="1"/>
      <w:pgMar w:top="907" w:right="1440" w:bottom="108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E3C" w:rsidRDefault="00267E3C" w:rsidP="00725803">
      <w:pPr>
        <w:spacing w:after="0"/>
      </w:pPr>
      <w:r>
        <w:separator/>
      </w:r>
    </w:p>
  </w:endnote>
  <w:endnote w:type="continuationSeparator" w:id="0">
    <w:p w:rsidR="00267E3C" w:rsidRDefault="00267E3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2A1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E3C" w:rsidRDefault="00267E3C" w:rsidP="00725803">
      <w:pPr>
        <w:spacing w:after="0"/>
      </w:pPr>
      <w:r>
        <w:separator/>
      </w:r>
    </w:p>
  </w:footnote>
  <w:footnote w:type="continuationSeparator" w:id="0">
    <w:p w:rsidR="00267E3C" w:rsidRDefault="00267E3C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478" w:rsidRDefault="00661478">
    <w:pPr>
      <w:pStyle w:val="Header"/>
    </w:pPr>
  </w:p>
  <w:p w:rsidR="00661478" w:rsidRDefault="00661478">
    <w:pPr>
      <w:pStyle w:val="Header"/>
    </w:pPr>
  </w:p>
  <w:p w:rsidR="00661478" w:rsidRDefault="00661478">
    <w:pPr>
      <w:pStyle w:val="Header"/>
    </w:pPr>
  </w:p>
  <w:p w:rsidR="00661478" w:rsidRDefault="006614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087F01"/>
    <w:multiLevelType w:val="hybridMultilevel"/>
    <w:tmpl w:val="4CE2C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9E385A"/>
    <w:multiLevelType w:val="hybridMultilevel"/>
    <w:tmpl w:val="1578E012"/>
    <w:lvl w:ilvl="0" w:tplc="B04A9D0C">
      <w:start w:val="1"/>
      <w:numFmt w:val="bullet"/>
      <w:pStyle w:val="Achievemen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3" w15:restartNumberingAfterBreak="0">
    <w:nsid w:val="4EA55D92"/>
    <w:multiLevelType w:val="hybridMultilevel"/>
    <w:tmpl w:val="D05AB6B4"/>
    <w:lvl w:ilvl="0" w:tplc="BB4CD7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60F68"/>
    <w:multiLevelType w:val="hybridMultilevel"/>
    <w:tmpl w:val="9442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28"/>
    <w:rsid w:val="000155F3"/>
    <w:rsid w:val="00025E77"/>
    <w:rsid w:val="00027312"/>
    <w:rsid w:val="000347DD"/>
    <w:rsid w:val="000645F2"/>
    <w:rsid w:val="000748EC"/>
    <w:rsid w:val="00080933"/>
    <w:rsid w:val="00082F03"/>
    <w:rsid w:val="000835A0"/>
    <w:rsid w:val="000934A2"/>
    <w:rsid w:val="000C64A5"/>
    <w:rsid w:val="000C6FF4"/>
    <w:rsid w:val="000D7DF1"/>
    <w:rsid w:val="000F2627"/>
    <w:rsid w:val="000F5C44"/>
    <w:rsid w:val="00105ECE"/>
    <w:rsid w:val="001375FE"/>
    <w:rsid w:val="00183D85"/>
    <w:rsid w:val="001B0955"/>
    <w:rsid w:val="001D56AE"/>
    <w:rsid w:val="001E4C5D"/>
    <w:rsid w:val="00227784"/>
    <w:rsid w:val="0023705D"/>
    <w:rsid w:val="00250A31"/>
    <w:rsid w:val="00251C13"/>
    <w:rsid w:val="00255C06"/>
    <w:rsid w:val="00267E3C"/>
    <w:rsid w:val="002922D0"/>
    <w:rsid w:val="002A73D0"/>
    <w:rsid w:val="002C5597"/>
    <w:rsid w:val="003261F6"/>
    <w:rsid w:val="00340B03"/>
    <w:rsid w:val="00380AE7"/>
    <w:rsid w:val="003A6943"/>
    <w:rsid w:val="003B0CB6"/>
    <w:rsid w:val="003C55C0"/>
    <w:rsid w:val="003E275D"/>
    <w:rsid w:val="003F1D7A"/>
    <w:rsid w:val="00410BA2"/>
    <w:rsid w:val="00434074"/>
    <w:rsid w:val="00463C3B"/>
    <w:rsid w:val="00474F08"/>
    <w:rsid w:val="004937AE"/>
    <w:rsid w:val="004A7C39"/>
    <w:rsid w:val="004B75E9"/>
    <w:rsid w:val="004D3A40"/>
    <w:rsid w:val="004E2970"/>
    <w:rsid w:val="005026DD"/>
    <w:rsid w:val="00513EFC"/>
    <w:rsid w:val="0052113B"/>
    <w:rsid w:val="00554C74"/>
    <w:rsid w:val="0056057C"/>
    <w:rsid w:val="005606CE"/>
    <w:rsid w:val="00564951"/>
    <w:rsid w:val="005724D1"/>
    <w:rsid w:val="00573BF9"/>
    <w:rsid w:val="005A1CD8"/>
    <w:rsid w:val="005A4A49"/>
    <w:rsid w:val="005B0C1E"/>
    <w:rsid w:val="005B1D68"/>
    <w:rsid w:val="0060327C"/>
    <w:rsid w:val="00611B37"/>
    <w:rsid w:val="006252B4"/>
    <w:rsid w:val="00634B7F"/>
    <w:rsid w:val="00646BA2"/>
    <w:rsid w:val="00653274"/>
    <w:rsid w:val="00661478"/>
    <w:rsid w:val="00664389"/>
    <w:rsid w:val="00675EA0"/>
    <w:rsid w:val="006C08A0"/>
    <w:rsid w:val="006C47D8"/>
    <w:rsid w:val="006C7A7B"/>
    <w:rsid w:val="006D2D08"/>
    <w:rsid w:val="006F26A2"/>
    <w:rsid w:val="0070237E"/>
    <w:rsid w:val="00725803"/>
    <w:rsid w:val="00725CB5"/>
    <w:rsid w:val="007307A3"/>
    <w:rsid w:val="00741C8B"/>
    <w:rsid w:val="00752315"/>
    <w:rsid w:val="007749A6"/>
    <w:rsid w:val="00776B0B"/>
    <w:rsid w:val="007A077F"/>
    <w:rsid w:val="007C22D1"/>
    <w:rsid w:val="007D1AB1"/>
    <w:rsid w:val="007E5D32"/>
    <w:rsid w:val="008077BB"/>
    <w:rsid w:val="00826F1C"/>
    <w:rsid w:val="00832A1A"/>
    <w:rsid w:val="00837458"/>
    <w:rsid w:val="00857E6B"/>
    <w:rsid w:val="00864137"/>
    <w:rsid w:val="008968C4"/>
    <w:rsid w:val="008D7C1C"/>
    <w:rsid w:val="0092291B"/>
    <w:rsid w:val="00932D92"/>
    <w:rsid w:val="0095272C"/>
    <w:rsid w:val="00961AF9"/>
    <w:rsid w:val="00972024"/>
    <w:rsid w:val="009B1BD4"/>
    <w:rsid w:val="009D2CD0"/>
    <w:rsid w:val="009D4BB4"/>
    <w:rsid w:val="009F0225"/>
    <w:rsid w:val="009F04D2"/>
    <w:rsid w:val="009F2BA7"/>
    <w:rsid w:val="009F6DA0"/>
    <w:rsid w:val="00A01182"/>
    <w:rsid w:val="00A14FAC"/>
    <w:rsid w:val="00A35A70"/>
    <w:rsid w:val="00A509D8"/>
    <w:rsid w:val="00A724AF"/>
    <w:rsid w:val="00A80B20"/>
    <w:rsid w:val="00A91E28"/>
    <w:rsid w:val="00AA20A2"/>
    <w:rsid w:val="00AD13CB"/>
    <w:rsid w:val="00AD3FD8"/>
    <w:rsid w:val="00AE2828"/>
    <w:rsid w:val="00AE3D11"/>
    <w:rsid w:val="00B370A8"/>
    <w:rsid w:val="00B45DB9"/>
    <w:rsid w:val="00B504F0"/>
    <w:rsid w:val="00B63AF9"/>
    <w:rsid w:val="00B725F5"/>
    <w:rsid w:val="00BB4A19"/>
    <w:rsid w:val="00BC7376"/>
    <w:rsid w:val="00BD669A"/>
    <w:rsid w:val="00BE3CBD"/>
    <w:rsid w:val="00BF4EBE"/>
    <w:rsid w:val="00C01E32"/>
    <w:rsid w:val="00C13F2B"/>
    <w:rsid w:val="00C35BB1"/>
    <w:rsid w:val="00C43D65"/>
    <w:rsid w:val="00C66DF0"/>
    <w:rsid w:val="00C724A7"/>
    <w:rsid w:val="00C84833"/>
    <w:rsid w:val="00C9044F"/>
    <w:rsid w:val="00CA75C5"/>
    <w:rsid w:val="00CC63B0"/>
    <w:rsid w:val="00CD0E37"/>
    <w:rsid w:val="00D2420D"/>
    <w:rsid w:val="00D30382"/>
    <w:rsid w:val="00D413F9"/>
    <w:rsid w:val="00D44E50"/>
    <w:rsid w:val="00D90060"/>
    <w:rsid w:val="00D92B95"/>
    <w:rsid w:val="00D932C3"/>
    <w:rsid w:val="00D93AF7"/>
    <w:rsid w:val="00D93C0A"/>
    <w:rsid w:val="00E03F71"/>
    <w:rsid w:val="00E154B5"/>
    <w:rsid w:val="00E232F0"/>
    <w:rsid w:val="00E35177"/>
    <w:rsid w:val="00E42E0B"/>
    <w:rsid w:val="00E52791"/>
    <w:rsid w:val="00E569E1"/>
    <w:rsid w:val="00E83195"/>
    <w:rsid w:val="00E86076"/>
    <w:rsid w:val="00F00A4F"/>
    <w:rsid w:val="00F33CD8"/>
    <w:rsid w:val="00F44818"/>
    <w:rsid w:val="00F832CD"/>
    <w:rsid w:val="00F9314B"/>
    <w:rsid w:val="00FC2EFB"/>
    <w:rsid w:val="00FD1DE2"/>
    <w:rsid w:val="00FD5F82"/>
    <w:rsid w:val="00FE5CF9"/>
    <w:rsid w:val="00F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CC6B9"/>
  <w15:chartTrackingRefBased/>
  <w15:docId w15:val="{7438EF3C-B2F4-4C40-BB29-6D037129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61F6"/>
    <w:rPr>
      <w:color w:val="808080"/>
      <w:shd w:val="clear" w:color="auto" w:fill="E6E6E6"/>
    </w:rPr>
  </w:style>
  <w:style w:type="paragraph" w:customStyle="1" w:styleId="Achievement">
    <w:name w:val="Achievement"/>
    <w:basedOn w:val="BodyText"/>
    <w:autoRedefine/>
    <w:rsid w:val="00D93C0A"/>
    <w:pPr>
      <w:numPr>
        <w:numId w:val="14"/>
      </w:numPr>
      <w:spacing w:after="0"/>
    </w:pPr>
    <w:rPr>
      <w:rFonts w:ascii="Times New Roman" w:eastAsia="Times New Roman" w:hAnsi="Times New Roman" w:cs="Times New Roman"/>
      <w:b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7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evesh48/Django_portal_college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evesh48/node-blog-syste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evesh48/user-login-syste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www.linkedin.com/in/devesh-upadhyay-3a8013128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upadhyay.dev48@gmail.com" TargetMode="External"/><Relationship Id="rId14" Type="http://schemas.openxmlformats.org/officeDocument/2006/relationships/hyperlink" Target="http://www.github.com/devesh48/servic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ORRENT\tf164024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2B178838ABC446B8F9BC079476EE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12DFF-89ED-4AFB-AECD-8E9A51C45A5D}"/>
      </w:docPartPr>
      <w:docPartBody>
        <w:p w:rsidR="003C7946" w:rsidRDefault="003C7946">
          <w:pPr>
            <w:pStyle w:val="42B178838ABC446B8F9BC079476EE01D"/>
          </w:pPr>
          <w:r>
            <w:t>Skills</w:t>
          </w:r>
        </w:p>
      </w:docPartBody>
    </w:docPart>
    <w:docPart>
      <w:docPartPr>
        <w:name w:val="DEC3DF3561DF46D596EA151C7A23E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073C0-C3A4-4D47-B51F-9835BD5074CA}"/>
      </w:docPartPr>
      <w:docPartBody>
        <w:p w:rsidR="003C7946" w:rsidRDefault="003C7946">
          <w:pPr>
            <w:pStyle w:val="DEC3DF3561DF46D596EA151C7A23EDDD"/>
          </w:pPr>
          <w:r w:rsidRPr="00AD3FD8">
            <w:t>Experience</w:t>
          </w:r>
        </w:p>
      </w:docPartBody>
    </w:docPart>
    <w:docPart>
      <w:docPartPr>
        <w:name w:val="5B58F74709A640D7B662BC02B1AB9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E59EA-6205-46BF-ADC0-23B94C3E1CF0}"/>
      </w:docPartPr>
      <w:docPartBody>
        <w:p w:rsidR="00B522D4" w:rsidRDefault="00F66AE9">
          <w:pPr>
            <w:pStyle w:val="5B58F74709A640D7B662BC02B1AB9F33"/>
          </w:pPr>
          <w:r>
            <w:t>First Name</w:t>
          </w:r>
        </w:p>
      </w:docPartBody>
    </w:docPart>
    <w:docPart>
      <w:docPartPr>
        <w:name w:val="F6850C18E2754F99A1914AADF1F6F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26CE6-A2B1-40AB-B119-1D0A1360AD53}"/>
      </w:docPartPr>
      <w:docPartBody>
        <w:p w:rsidR="00B522D4" w:rsidRDefault="00F66AE9">
          <w:pPr>
            <w:pStyle w:val="F6850C18E2754F99A1914AADF1F6F1F7"/>
          </w:pPr>
          <w:r>
            <w:t>Last Name</w:t>
          </w:r>
        </w:p>
      </w:docPartBody>
    </w:docPart>
    <w:docPart>
      <w:docPartPr>
        <w:name w:val="D150D8A87B904124B951EED487274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88BA0-D2F4-44A2-A8F6-76877CA81B5E}"/>
      </w:docPartPr>
      <w:docPartBody>
        <w:p w:rsidR="00000000" w:rsidRDefault="00006140" w:rsidP="00006140">
          <w:pPr>
            <w:pStyle w:val="D150D8A87B904124B951EED4872740FA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946"/>
    <w:rsid w:val="00006140"/>
    <w:rsid w:val="0002631E"/>
    <w:rsid w:val="0004223D"/>
    <w:rsid w:val="00176068"/>
    <w:rsid w:val="00243AE4"/>
    <w:rsid w:val="00282DCD"/>
    <w:rsid w:val="003C7946"/>
    <w:rsid w:val="004A4368"/>
    <w:rsid w:val="007E7703"/>
    <w:rsid w:val="008367F9"/>
    <w:rsid w:val="008B4CB3"/>
    <w:rsid w:val="00AC556E"/>
    <w:rsid w:val="00B522D4"/>
    <w:rsid w:val="00DB7C01"/>
    <w:rsid w:val="00DD5486"/>
    <w:rsid w:val="00E23AE3"/>
    <w:rsid w:val="00EF0F1D"/>
    <w:rsid w:val="00F6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3EF42319174EA5AA06803716B2CC9F">
    <w:name w:val="A13EF42319174EA5AA06803716B2CC9F"/>
  </w:style>
  <w:style w:type="paragraph" w:customStyle="1" w:styleId="2CC40DA90CCB4340AC6D6F92334039E4">
    <w:name w:val="2CC40DA90CCB4340AC6D6F92334039E4"/>
  </w:style>
  <w:style w:type="paragraph" w:customStyle="1" w:styleId="E6C6225EF9374C97ABD9FB0BB4FDFA9D">
    <w:name w:val="E6C6225EF9374C97ABD9FB0BB4FDFA9D"/>
  </w:style>
  <w:style w:type="paragraph" w:customStyle="1" w:styleId="4110BC614E5546B78E13A9332C183CFC">
    <w:name w:val="4110BC614E5546B78E13A9332C183CFC"/>
  </w:style>
  <w:style w:type="paragraph" w:customStyle="1" w:styleId="2C569A3F521140B28DBB94624AF1E00B">
    <w:name w:val="2C569A3F521140B28DBB94624AF1E00B"/>
  </w:style>
  <w:style w:type="paragraph" w:customStyle="1" w:styleId="66743F27E68E40D8907FDAD25A03A406">
    <w:name w:val="66743F27E68E40D8907FDAD25A03A406"/>
  </w:style>
  <w:style w:type="paragraph" w:customStyle="1" w:styleId="3E18E5AE87714BB2A0C35AAF5028AEF4">
    <w:name w:val="3E18E5AE87714BB2A0C35AAF5028AEF4"/>
  </w:style>
  <w:style w:type="paragraph" w:customStyle="1" w:styleId="38858AD7382B4302AE4DB833C3A848C6">
    <w:name w:val="38858AD7382B4302AE4DB833C3A848C6"/>
  </w:style>
  <w:style w:type="paragraph" w:customStyle="1" w:styleId="42B178838ABC446B8F9BC079476EE01D">
    <w:name w:val="42B178838ABC446B8F9BC079476EE01D"/>
  </w:style>
  <w:style w:type="paragraph" w:customStyle="1" w:styleId="3BF16AD066A94447816E8815BCD12D90">
    <w:name w:val="3BF16AD066A94447816E8815BCD12D90"/>
  </w:style>
  <w:style w:type="paragraph" w:customStyle="1" w:styleId="307F6C835C63414C8F468A507CD38CF3">
    <w:name w:val="307F6C835C63414C8F468A507CD38CF3"/>
  </w:style>
  <w:style w:type="paragraph" w:customStyle="1" w:styleId="3083544AF6664CB68D9E679A10347B6F">
    <w:name w:val="3083544AF6664CB68D9E679A10347B6F"/>
  </w:style>
  <w:style w:type="paragraph" w:customStyle="1" w:styleId="042DB247B61D464F85063DAFAA5FBE5A">
    <w:name w:val="042DB247B61D464F85063DAFAA5FBE5A"/>
  </w:style>
  <w:style w:type="paragraph" w:customStyle="1" w:styleId="5B38775FC6DD4F3387FD4678DF62BC38">
    <w:name w:val="5B38775FC6DD4F3387FD4678DF62BC38"/>
  </w:style>
  <w:style w:type="paragraph" w:customStyle="1" w:styleId="DEC3DF3561DF46D596EA151C7A23EDDD">
    <w:name w:val="DEC3DF3561DF46D596EA151C7A23EDDD"/>
  </w:style>
  <w:style w:type="paragraph" w:customStyle="1" w:styleId="9A97067A2A9A48FB958677EBD16D0912">
    <w:name w:val="9A97067A2A9A48FB958677EBD16D0912"/>
  </w:style>
  <w:style w:type="paragraph" w:customStyle="1" w:styleId="16F651B055454D878966C87502E4E77F">
    <w:name w:val="16F651B055454D878966C87502E4E77F"/>
  </w:style>
  <w:style w:type="paragraph" w:customStyle="1" w:styleId="87B3175985B34367A439BC8369549A5D">
    <w:name w:val="87B3175985B34367A439BC8369549A5D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ED06D520EA149B49BB59D85945EFD80">
    <w:name w:val="EED06D520EA149B49BB59D85945EFD80"/>
  </w:style>
  <w:style w:type="paragraph" w:customStyle="1" w:styleId="EC2AB09D6C16432F976CEEF95A71587F">
    <w:name w:val="EC2AB09D6C16432F976CEEF95A71587F"/>
  </w:style>
  <w:style w:type="paragraph" w:customStyle="1" w:styleId="2EAB80212AEB43E4A45278294BD0347F">
    <w:name w:val="2EAB80212AEB43E4A45278294BD0347F"/>
  </w:style>
  <w:style w:type="paragraph" w:customStyle="1" w:styleId="FA35EEFA98424CDCBA12F05162B6C0F8">
    <w:name w:val="FA35EEFA98424CDCBA12F05162B6C0F8"/>
  </w:style>
  <w:style w:type="paragraph" w:customStyle="1" w:styleId="742BAB13B5B143CBB8A5B2AFBA7EA6EC">
    <w:name w:val="742BAB13B5B143CBB8A5B2AFBA7EA6EC"/>
  </w:style>
  <w:style w:type="paragraph" w:customStyle="1" w:styleId="1BC4879CC0404E91B3328CD6E07B197B">
    <w:name w:val="1BC4879CC0404E91B3328CD6E07B197B"/>
  </w:style>
  <w:style w:type="paragraph" w:customStyle="1" w:styleId="9B9C13F7669C45408226EC55D2970D2E">
    <w:name w:val="9B9C13F7669C45408226EC55D2970D2E"/>
  </w:style>
  <w:style w:type="paragraph" w:customStyle="1" w:styleId="448F0BF34C0D44AC92782ADA6B7B810C">
    <w:name w:val="448F0BF34C0D44AC92782ADA6B7B810C"/>
  </w:style>
  <w:style w:type="paragraph" w:customStyle="1" w:styleId="9EC8B4777AF64985AF91752E74F89C3F">
    <w:name w:val="9EC8B4777AF64985AF91752E74F89C3F"/>
  </w:style>
  <w:style w:type="paragraph" w:customStyle="1" w:styleId="84C4548759534638A9F1B3E56C30114F">
    <w:name w:val="84C4548759534638A9F1B3E56C30114F"/>
  </w:style>
  <w:style w:type="paragraph" w:customStyle="1" w:styleId="0D18EDDEBE6244C8A8795C6F83D18FD3">
    <w:name w:val="0D18EDDEBE6244C8A8795C6F83D18FD3"/>
  </w:style>
  <w:style w:type="paragraph" w:customStyle="1" w:styleId="37109B4D79C241E9BC36089C6D1FF3A0">
    <w:name w:val="37109B4D79C241E9BC36089C6D1FF3A0"/>
  </w:style>
  <w:style w:type="paragraph" w:customStyle="1" w:styleId="D3B77BB56ED24D0DB43C1C0B980D1EE7">
    <w:name w:val="D3B77BB56ED24D0DB43C1C0B980D1EE7"/>
  </w:style>
  <w:style w:type="paragraph" w:customStyle="1" w:styleId="6DF54560C2F340DE903D4128EF2F1762">
    <w:name w:val="6DF54560C2F340DE903D4128EF2F1762"/>
  </w:style>
  <w:style w:type="paragraph" w:customStyle="1" w:styleId="5562227B384243139364C0126E3DA0B5">
    <w:name w:val="5562227B384243139364C0126E3DA0B5"/>
  </w:style>
  <w:style w:type="paragraph" w:customStyle="1" w:styleId="106E1F1E9B3D4D18BC1F29EEE065CF29">
    <w:name w:val="106E1F1E9B3D4D18BC1F29EEE065CF29"/>
  </w:style>
  <w:style w:type="paragraph" w:customStyle="1" w:styleId="9E657AEB1FBC41C0B5A812268E6D631E">
    <w:name w:val="9E657AEB1FBC41C0B5A812268E6D631E"/>
  </w:style>
  <w:style w:type="paragraph" w:customStyle="1" w:styleId="5E9BA451C9B7449A862DE9906C771E27">
    <w:name w:val="5E9BA451C9B7449A862DE9906C771E27"/>
  </w:style>
  <w:style w:type="paragraph" w:customStyle="1" w:styleId="3D2A91496F9D4D7BBAF24A2DF493961A">
    <w:name w:val="3D2A91496F9D4D7BBAF24A2DF493961A"/>
  </w:style>
  <w:style w:type="paragraph" w:customStyle="1" w:styleId="A2B958727D4E45E4890CAE9694DEBC75">
    <w:name w:val="A2B958727D4E45E4890CAE9694DEBC75"/>
  </w:style>
  <w:style w:type="paragraph" w:customStyle="1" w:styleId="1206995351EE4D7882C74D457556BCAB">
    <w:name w:val="1206995351EE4D7882C74D457556BCAB"/>
    <w:rsid w:val="003C7946"/>
  </w:style>
  <w:style w:type="paragraph" w:customStyle="1" w:styleId="E5253E7AE23342EAB8F21DA7BB98B7ED">
    <w:name w:val="E5253E7AE23342EAB8F21DA7BB98B7ED"/>
    <w:rsid w:val="003C7946"/>
  </w:style>
  <w:style w:type="paragraph" w:customStyle="1" w:styleId="BDD04A0C339D474EA829F425DF78143D">
    <w:name w:val="BDD04A0C339D474EA829F425DF78143D"/>
    <w:rsid w:val="003C7946"/>
  </w:style>
  <w:style w:type="paragraph" w:customStyle="1" w:styleId="234B50F0D1A24D9ABCA63AC0F8D96A99">
    <w:name w:val="234B50F0D1A24D9ABCA63AC0F8D96A99"/>
    <w:rsid w:val="003C7946"/>
  </w:style>
  <w:style w:type="paragraph" w:customStyle="1" w:styleId="6AF70A26670A4EAFBA7BD27E3E51297C">
    <w:name w:val="6AF70A26670A4EAFBA7BD27E3E51297C"/>
    <w:rsid w:val="003C7946"/>
  </w:style>
  <w:style w:type="paragraph" w:customStyle="1" w:styleId="45DE2709CC3D43CCAA647DE955ED541C">
    <w:name w:val="45DE2709CC3D43CCAA647DE955ED541C"/>
    <w:rsid w:val="003C7946"/>
  </w:style>
  <w:style w:type="paragraph" w:customStyle="1" w:styleId="C98FEB440C764B71B672DAD3D682FA80">
    <w:name w:val="C98FEB440C764B71B672DAD3D682FA80"/>
    <w:rsid w:val="003C7946"/>
  </w:style>
  <w:style w:type="paragraph" w:customStyle="1" w:styleId="99742F5E57684EB9B6E7A55E353AF09F">
    <w:name w:val="99742F5E57684EB9B6E7A55E353AF09F"/>
    <w:rsid w:val="003C7946"/>
  </w:style>
  <w:style w:type="paragraph" w:customStyle="1" w:styleId="6D633D2FBC8F438F9CBA42586AC4BFC6">
    <w:name w:val="6D633D2FBC8F438F9CBA42586AC4BFC6"/>
    <w:rsid w:val="003C7946"/>
  </w:style>
  <w:style w:type="paragraph" w:customStyle="1" w:styleId="A5B333D718AB481E9E5F74A25C90C3AC">
    <w:name w:val="A5B333D718AB481E9E5F74A25C90C3AC"/>
    <w:rsid w:val="003C7946"/>
  </w:style>
  <w:style w:type="paragraph" w:customStyle="1" w:styleId="84BB6EFF07304374891E7C7E2798A8F8">
    <w:name w:val="84BB6EFF07304374891E7C7E2798A8F8"/>
    <w:rsid w:val="003C7946"/>
  </w:style>
  <w:style w:type="paragraph" w:customStyle="1" w:styleId="A7808AC38A4A4702B254E958B552F825">
    <w:name w:val="A7808AC38A4A4702B254E958B552F825"/>
    <w:rsid w:val="003C7946"/>
  </w:style>
  <w:style w:type="paragraph" w:customStyle="1" w:styleId="45884A1E8DD245188BD5B76F959A42DF">
    <w:name w:val="45884A1E8DD245188BD5B76F959A42DF"/>
    <w:rsid w:val="003C7946"/>
  </w:style>
  <w:style w:type="paragraph" w:customStyle="1" w:styleId="3BBC4CB4D1EF4CBA8C122B1D057FCF11">
    <w:name w:val="3BBC4CB4D1EF4CBA8C122B1D057FCF11"/>
    <w:rsid w:val="003C7946"/>
  </w:style>
  <w:style w:type="paragraph" w:customStyle="1" w:styleId="AAFD3F29C93845B399D0367F6E0FABA7">
    <w:name w:val="AAFD3F29C93845B399D0367F6E0FABA7"/>
    <w:rsid w:val="003C7946"/>
  </w:style>
  <w:style w:type="paragraph" w:customStyle="1" w:styleId="92D2D7F7795E4ED19E8A0EA381D7F641">
    <w:name w:val="92D2D7F7795E4ED19E8A0EA381D7F641"/>
    <w:rsid w:val="003C7946"/>
  </w:style>
  <w:style w:type="paragraph" w:customStyle="1" w:styleId="1139011A520244D8A39C1008172FBE60">
    <w:name w:val="1139011A520244D8A39C1008172FBE60"/>
    <w:rsid w:val="003C7946"/>
  </w:style>
  <w:style w:type="paragraph" w:customStyle="1" w:styleId="AF6A1A947F6C4F20A97B2E67C331C15B">
    <w:name w:val="AF6A1A947F6C4F20A97B2E67C331C15B"/>
    <w:rsid w:val="003C7946"/>
  </w:style>
  <w:style w:type="paragraph" w:customStyle="1" w:styleId="89846C50996E4FBEBA4B8D2E32E33F9B">
    <w:name w:val="89846C50996E4FBEBA4B8D2E32E33F9B"/>
    <w:rsid w:val="003C7946"/>
  </w:style>
  <w:style w:type="paragraph" w:customStyle="1" w:styleId="8FA0865BFCAE44CABE9A2A1CD0BD5AA2">
    <w:name w:val="8FA0865BFCAE44CABE9A2A1CD0BD5AA2"/>
    <w:rsid w:val="003C7946"/>
  </w:style>
  <w:style w:type="paragraph" w:customStyle="1" w:styleId="A491D55C33A344A3923DD0EEFE130A28">
    <w:name w:val="A491D55C33A344A3923DD0EEFE130A28"/>
    <w:rsid w:val="003C7946"/>
  </w:style>
  <w:style w:type="paragraph" w:customStyle="1" w:styleId="D8C531A9AEE040EE8C3F37C11CD0622A">
    <w:name w:val="D8C531A9AEE040EE8C3F37C11CD0622A"/>
    <w:rsid w:val="003C7946"/>
  </w:style>
  <w:style w:type="paragraph" w:customStyle="1" w:styleId="E5838A0816754CCD9C8C617D10AFADFE">
    <w:name w:val="E5838A0816754CCD9C8C617D10AFADFE"/>
  </w:style>
  <w:style w:type="paragraph" w:customStyle="1" w:styleId="F56037924D3A4BF6A01B441C1066010D">
    <w:name w:val="F56037924D3A4BF6A01B441C1066010D"/>
  </w:style>
  <w:style w:type="paragraph" w:customStyle="1" w:styleId="5EEE13A46E524532AF2064993E7D2ED1">
    <w:name w:val="5EEE13A46E524532AF2064993E7D2ED1"/>
  </w:style>
  <w:style w:type="paragraph" w:customStyle="1" w:styleId="677786E5285349329C8090475324C2CD">
    <w:name w:val="677786E5285349329C8090475324C2CD"/>
  </w:style>
  <w:style w:type="paragraph" w:customStyle="1" w:styleId="E9BA1305C9544F5990CEF0DD99AC5AE6">
    <w:name w:val="E9BA1305C9544F5990CEF0DD99AC5AE6"/>
  </w:style>
  <w:style w:type="paragraph" w:customStyle="1" w:styleId="3EF86C24671A48FBBE523F0BD2C42B09">
    <w:name w:val="3EF86C24671A48FBBE523F0BD2C42B09"/>
  </w:style>
  <w:style w:type="paragraph" w:customStyle="1" w:styleId="8147CDBBB3444B40894EC2F4DC3EED1D">
    <w:name w:val="8147CDBBB3444B40894EC2F4DC3EED1D"/>
  </w:style>
  <w:style w:type="paragraph" w:customStyle="1" w:styleId="D3FD7503F36443B59C31F2CAE050D3AC">
    <w:name w:val="D3FD7503F36443B59C31F2CAE050D3AC"/>
  </w:style>
  <w:style w:type="paragraph" w:customStyle="1" w:styleId="F2AD88088D6E4F29AD446A7FD0C65F02">
    <w:name w:val="F2AD88088D6E4F29AD446A7FD0C65F02"/>
  </w:style>
  <w:style w:type="paragraph" w:customStyle="1" w:styleId="97AC2A47FD824F7DBC55469122AF3BF0">
    <w:name w:val="97AC2A47FD824F7DBC55469122AF3BF0"/>
  </w:style>
  <w:style w:type="paragraph" w:customStyle="1" w:styleId="EE6F387841E545E99C61D3CC335D1CB6">
    <w:name w:val="EE6F387841E545E99C61D3CC335D1CB6"/>
  </w:style>
  <w:style w:type="paragraph" w:customStyle="1" w:styleId="433314A03BA94033BC72501B240CB71C">
    <w:name w:val="433314A03BA94033BC72501B240CB71C"/>
  </w:style>
  <w:style w:type="paragraph" w:customStyle="1" w:styleId="D5FB46D9675F4DC79C15B759755C602B">
    <w:name w:val="D5FB46D9675F4DC79C15B759755C602B"/>
  </w:style>
  <w:style w:type="paragraph" w:customStyle="1" w:styleId="C993B9C520934687B4A932F8C9A8A7E5">
    <w:name w:val="C993B9C520934687B4A932F8C9A8A7E5"/>
  </w:style>
  <w:style w:type="paragraph" w:customStyle="1" w:styleId="B7666FA306F14789870AF7A82120C06C">
    <w:name w:val="B7666FA306F14789870AF7A82120C06C"/>
  </w:style>
  <w:style w:type="paragraph" w:customStyle="1" w:styleId="E285C0850CAC41748275FA0FDC7A1FB9">
    <w:name w:val="E285C0850CAC41748275FA0FDC7A1FB9"/>
  </w:style>
  <w:style w:type="paragraph" w:customStyle="1" w:styleId="D79D2A9942CB4CB78CCA43145FD013EA">
    <w:name w:val="D79D2A9942CB4CB78CCA43145FD013EA"/>
  </w:style>
  <w:style w:type="paragraph" w:customStyle="1" w:styleId="8237F0E43DCE40A09A07957217E956A3">
    <w:name w:val="8237F0E43DCE40A09A07957217E956A3"/>
  </w:style>
  <w:style w:type="paragraph" w:customStyle="1" w:styleId="8704A38B6219422B811C76655C16CB61">
    <w:name w:val="8704A38B6219422B811C76655C16CB61"/>
  </w:style>
  <w:style w:type="paragraph" w:customStyle="1" w:styleId="F57C43872B8E496CBAB2AA44FBADD149">
    <w:name w:val="F57C43872B8E496CBAB2AA44FBADD149"/>
  </w:style>
  <w:style w:type="paragraph" w:customStyle="1" w:styleId="FEAC6B3CE43E480DBBB8A361C63E8A6D">
    <w:name w:val="FEAC6B3CE43E480DBBB8A361C63E8A6D"/>
  </w:style>
  <w:style w:type="paragraph" w:customStyle="1" w:styleId="291A1C9D387B4F5DBA9DF1A66E5F00F4">
    <w:name w:val="291A1C9D387B4F5DBA9DF1A66E5F00F4"/>
  </w:style>
  <w:style w:type="paragraph" w:customStyle="1" w:styleId="FE87045295F743DE8BB755F863DB01F5">
    <w:name w:val="FE87045295F743DE8BB755F863DB01F5"/>
  </w:style>
  <w:style w:type="paragraph" w:customStyle="1" w:styleId="09E19A6477114B47B57361812A65C21A">
    <w:name w:val="09E19A6477114B47B57361812A65C21A"/>
  </w:style>
  <w:style w:type="paragraph" w:customStyle="1" w:styleId="5B58F74709A640D7B662BC02B1AB9F33">
    <w:name w:val="5B58F74709A640D7B662BC02B1AB9F33"/>
  </w:style>
  <w:style w:type="paragraph" w:customStyle="1" w:styleId="F6850C18E2754F99A1914AADF1F6F1F7">
    <w:name w:val="F6850C18E2754F99A1914AADF1F6F1F7"/>
  </w:style>
  <w:style w:type="paragraph" w:customStyle="1" w:styleId="B53358B3BFDE40D3BA49A95B36A60ABD">
    <w:name w:val="B53358B3BFDE40D3BA49A95B36A60ABD"/>
  </w:style>
  <w:style w:type="paragraph" w:customStyle="1" w:styleId="2A2D498D311643D4BC519A1A63B34CA0">
    <w:name w:val="2A2D498D311643D4BC519A1A63B34CA0"/>
  </w:style>
  <w:style w:type="paragraph" w:customStyle="1" w:styleId="80D3F58CF847438584803CB94A85F730">
    <w:name w:val="80D3F58CF847438584803CB94A85F730"/>
  </w:style>
  <w:style w:type="paragraph" w:customStyle="1" w:styleId="DD37FFE5C3A949518388DC73E1A51960">
    <w:name w:val="DD37FFE5C3A949518388DC73E1A51960"/>
  </w:style>
  <w:style w:type="paragraph" w:customStyle="1" w:styleId="277EED25F1FC4034AEE1CE17CB770CE0">
    <w:name w:val="277EED25F1FC4034AEE1CE17CB770CE0"/>
  </w:style>
  <w:style w:type="paragraph" w:customStyle="1" w:styleId="D079DBE87F4647F9B2DC596940A4BEE4">
    <w:name w:val="D079DBE87F4647F9B2DC596940A4BEE4"/>
    <w:rsid w:val="008B4CB3"/>
  </w:style>
  <w:style w:type="paragraph" w:customStyle="1" w:styleId="CDC04FD544574B2FA6BD1A48094BABE7">
    <w:name w:val="CDC04FD544574B2FA6BD1A48094BABE7"/>
    <w:rsid w:val="008B4CB3"/>
  </w:style>
  <w:style w:type="paragraph" w:customStyle="1" w:styleId="EC92410831E545E9B93BF88A4C052EC1">
    <w:name w:val="EC92410831E545E9B93BF88A4C052EC1"/>
    <w:rsid w:val="008B4CB3"/>
  </w:style>
  <w:style w:type="paragraph" w:customStyle="1" w:styleId="492BF1CE91D345F5A3F2BA2BC042FF78">
    <w:name w:val="492BF1CE91D345F5A3F2BA2BC042FF78"/>
    <w:rsid w:val="00EF0F1D"/>
  </w:style>
  <w:style w:type="paragraph" w:customStyle="1" w:styleId="D150D8A87B904124B951EED4872740FA">
    <w:name w:val="D150D8A87B904124B951EED4872740FA"/>
    <w:rsid w:val="000061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Devesh</Abstract>
  <CompanyAddress>9th cross Rd, BEML Layout 7th stage, </CompanyAddress>
  <CompanyPhone>+918269524409</CompanyPhone>
  <CompanyFax/>
  <CompanyEmail>Upadhyay.dev48@gmail.com
+91 8269524409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2535A8-4AED-4034-9097-C09E3BC34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tf16402467.dotx</Template>
  <TotalTime>622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upadhyay</dc:creator>
  <cp:keywords>www.linkedin.com/in/devesh-upadhyay-3a8013128</cp:keywords>
  <dc:description/>
  <cp:lastModifiedBy>Devesh upadhyay</cp:lastModifiedBy>
  <cp:revision>47</cp:revision>
  <dcterms:created xsi:type="dcterms:W3CDTF">2018-06-17T06:30:00Z</dcterms:created>
  <dcterms:modified xsi:type="dcterms:W3CDTF">2020-01-29T06:05:00Z</dcterms:modified>
  <cp:category>Upadhyay</cp:category>
</cp:coreProperties>
</file>